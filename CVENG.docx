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592"/>
        <w:tblW w:w="1137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14"/>
        <w:gridCol w:w="780"/>
        <w:gridCol w:w="7085"/>
      </w:tblGrid>
      <w:tr w:rsidR="00DE627F" w:rsidRPr="006E418C" w14:paraId="1F098DDE" w14:textId="77777777" w:rsidTr="00DE627F">
        <w:trPr>
          <w:trHeight w:val="4253"/>
        </w:trPr>
        <w:tc>
          <w:tcPr>
            <w:tcW w:w="3514" w:type="dxa"/>
            <w:vAlign w:val="bottom"/>
          </w:tcPr>
          <w:p w14:paraId="39765680" w14:textId="5465FBCD" w:rsidR="001B2ABD" w:rsidRPr="006E418C" w:rsidRDefault="0099406B" w:rsidP="00DE627F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79C3EF" wp14:editId="645678DA">
                  <wp:extent cx="1988507" cy="1501128"/>
                  <wp:effectExtent l="148590" t="137160" r="122555" b="141605"/>
                  <wp:docPr id="55209395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093951" name="Imagen 55209395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98792" cy="150889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  <a:softEdge rad="11250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" w:type="dxa"/>
          </w:tcPr>
          <w:p w14:paraId="0BE138DB" w14:textId="77777777" w:rsidR="001B2ABD" w:rsidRPr="006E418C" w:rsidRDefault="001B2ABD" w:rsidP="00DE627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7085" w:type="dxa"/>
            <w:vAlign w:val="bottom"/>
          </w:tcPr>
          <w:p w14:paraId="5A4EE08E" w14:textId="3305ADD4" w:rsidR="001B2ABD" w:rsidRPr="006E418C" w:rsidRDefault="00B57F93" w:rsidP="00DE627F">
            <w:pPr>
              <w:pStyle w:val="Ttulo"/>
              <w:rPr>
                <w:noProof/>
                <w:sz w:val="94"/>
                <w:szCs w:val="94"/>
              </w:rPr>
            </w:pPr>
            <w:r>
              <w:rPr>
                <w:noProof/>
                <w:sz w:val="94"/>
                <w:szCs w:val="94"/>
                <w:lang w:bidi="es-ES"/>
              </w:rPr>
              <w:t>Álvaro gómez moreno</w:t>
            </w:r>
          </w:p>
        </w:tc>
      </w:tr>
      <w:tr w:rsidR="00DE627F" w:rsidRPr="00F20804" w14:paraId="4A217397" w14:textId="77777777" w:rsidTr="00DE627F">
        <w:trPr>
          <w:trHeight w:val="1913"/>
        </w:trPr>
        <w:tc>
          <w:tcPr>
            <w:tcW w:w="3514" w:type="dxa"/>
          </w:tcPr>
          <w:p w14:paraId="4C942ECD" w14:textId="05A5AE7A" w:rsidR="001B2ABD" w:rsidRPr="00F65A22" w:rsidRDefault="00F65A22" w:rsidP="00DE627F">
            <w:pPr>
              <w:pStyle w:val="Ttulo3"/>
              <w:rPr>
                <w:noProof/>
                <w:lang w:val="en-US"/>
              </w:rPr>
            </w:pPr>
            <w:r w:rsidRPr="00477B58">
              <w:rPr>
                <w:noProof/>
                <w:lang w:val="en-US"/>
              </w:rPr>
              <w:t>profile</w:t>
            </w:r>
          </w:p>
          <w:p w14:paraId="32957B17" w14:textId="5DD4E583" w:rsidR="00036450" w:rsidRPr="00F65A22" w:rsidRDefault="00F65A22" w:rsidP="00DE627F">
            <w:pPr>
              <w:rPr>
                <w:noProof/>
                <w:lang w:val="en-US"/>
              </w:rPr>
            </w:pPr>
            <w:r w:rsidRPr="00F65A22">
              <w:rPr>
                <w:noProof/>
                <w:lang w:val="en-US"/>
              </w:rPr>
              <w:t>I am a student of the first cycle of higher degree in Development of Web Applications (DAW), with high school studies. I usually work well in a team and I try to maintain a good relationship when working in a group and I consider myself a motivated person to learn.</w:t>
            </w:r>
          </w:p>
          <w:p w14:paraId="2B9FF520" w14:textId="0FF76F28" w:rsidR="00036450" w:rsidRPr="00477B58" w:rsidRDefault="00F65A22" w:rsidP="00DE627F">
            <w:pPr>
              <w:pStyle w:val="Ttulo3"/>
              <w:rPr>
                <w:noProof/>
                <w:lang w:val="en-US"/>
              </w:rPr>
            </w:pPr>
            <w:r w:rsidRPr="00477B58">
              <w:rPr>
                <w:noProof/>
                <w:lang w:val="en-US"/>
              </w:rPr>
              <w:t>CONTACT</w:t>
            </w:r>
          </w:p>
          <w:p w14:paraId="328BA950" w14:textId="786BE820" w:rsidR="004D3011" w:rsidRPr="00477B58" w:rsidRDefault="00F65A22" w:rsidP="00DE627F">
            <w:pPr>
              <w:rPr>
                <w:noProof/>
                <w:lang w:val="en-US"/>
              </w:rPr>
            </w:pPr>
            <w:r w:rsidRPr="00477B58">
              <w:rPr>
                <w:noProof/>
                <w:lang w:val="en-US"/>
              </w:rPr>
              <w:t>PHONE NUMBER:</w:t>
            </w:r>
            <w:r w:rsidR="00DE627F" w:rsidRPr="00477B58">
              <w:rPr>
                <w:noProof/>
                <w:lang w:val="en-US"/>
              </w:rPr>
              <w:t xml:space="preserve"> </w:t>
            </w:r>
          </w:p>
          <w:p w14:paraId="32EB2FFD" w14:textId="56ED6845" w:rsidR="004D3011" w:rsidRPr="00477B58" w:rsidRDefault="00B57F93" w:rsidP="00DE627F">
            <w:pPr>
              <w:rPr>
                <w:noProof/>
                <w:lang w:val="en-US"/>
              </w:rPr>
            </w:pPr>
            <w:r w:rsidRPr="00477B58">
              <w:rPr>
                <w:noProof/>
                <w:lang w:val="en-US" w:bidi="es-ES"/>
              </w:rPr>
              <w:t>+34 644-788-276</w:t>
            </w:r>
          </w:p>
          <w:p w14:paraId="51F4639E" w14:textId="77777777" w:rsidR="004D3011" w:rsidRPr="00477B58" w:rsidRDefault="004D3011" w:rsidP="00DE627F">
            <w:pPr>
              <w:rPr>
                <w:noProof/>
                <w:lang w:val="en-US"/>
              </w:rPr>
            </w:pPr>
          </w:p>
          <w:p w14:paraId="279E7FBD" w14:textId="72A3F917" w:rsidR="004D3011" w:rsidRPr="00477B58" w:rsidRDefault="00F65A22" w:rsidP="00DE627F">
            <w:pPr>
              <w:rPr>
                <w:noProof/>
                <w:lang w:val="en-US"/>
              </w:rPr>
            </w:pPr>
            <w:r w:rsidRPr="00477B58">
              <w:rPr>
                <w:noProof/>
                <w:lang w:val="en-US"/>
              </w:rPr>
              <w:t>EMAIL:</w:t>
            </w:r>
          </w:p>
          <w:p w14:paraId="06973940" w14:textId="023E890A" w:rsidR="00036450" w:rsidRPr="00477B58" w:rsidRDefault="00DE627F" w:rsidP="00DE627F">
            <w:pPr>
              <w:rPr>
                <w:rStyle w:val="Hipervnculo"/>
                <w:noProof/>
                <w:lang w:val="en-US"/>
              </w:rPr>
            </w:pPr>
            <w:r w:rsidRPr="00477B58">
              <w:rPr>
                <w:noProof/>
                <w:lang w:val="en-US" w:bidi="es-ES"/>
              </w:rPr>
              <w:t xml:space="preserve"> alvarogomezmoreno23@gmail.com</w:t>
            </w:r>
          </w:p>
          <w:p w14:paraId="47631E6B" w14:textId="77777777" w:rsidR="00F65A22" w:rsidRPr="00477B58" w:rsidRDefault="00F65A22" w:rsidP="00F65A22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</w:p>
          <w:p w14:paraId="5749613C" w14:textId="352429C4" w:rsidR="00F65A22" w:rsidRPr="00477B58" w:rsidRDefault="00F65A22" w:rsidP="00F65A22">
            <w:pPr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</w:pPr>
            <w:r w:rsidRPr="00477B58">
              <w:rPr>
                <w:rFonts w:asciiTheme="majorHAnsi" w:eastAsiaTheme="majorEastAsia" w:hAnsiTheme="majorHAnsi" w:cstheme="majorBidi"/>
                <w:b/>
                <w:caps/>
                <w:noProof/>
                <w:color w:val="548AB7" w:themeColor="accent1" w:themeShade="BF"/>
                <w:sz w:val="22"/>
                <w:szCs w:val="24"/>
                <w:lang w:val="en-US" w:bidi="es-ES"/>
              </w:rPr>
              <w:t>ACTIVITIES AND INTERESTS</w:t>
            </w:r>
          </w:p>
          <w:p w14:paraId="02BF9D0D" w14:textId="5AA3C1A9" w:rsidR="00F65A22" w:rsidRPr="00F65A22" w:rsidRDefault="00F65A22" w:rsidP="00F65A22">
            <w:pPr>
              <w:rPr>
                <w:noProof/>
                <w:lang w:val="en-US" w:bidi="es-ES"/>
              </w:rPr>
            </w:pPr>
            <w:r w:rsidRPr="00F65A22">
              <w:rPr>
                <w:noProof/>
                <w:lang w:val="en-US" w:bidi="es-ES"/>
              </w:rPr>
              <w:t>Snowboard</w:t>
            </w:r>
          </w:p>
          <w:p w14:paraId="0BF89FEB" w14:textId="77777777" w:rsidR="00F65A22" w:rsidRPr="00F65A22" w:rsidRDefault="00F65A22" w:rsidP="00F65A22">
            <w:pPr>
              <w:rPr>
                <w:noProof/>
                <w:lang w:val="en-US" w:bidi="es-ES"/>
              </w:rPr>
            </w:pPr>
            <w:r w:rsidRPr="00F65A22">
              <w:rPr>
                <w:noProof/>
                <w:lang w:val="en-US" w:bidi="es-ES"/>
              </w:rPr>
              <w:t>Programming languages</w:t>
            </w:r>
          </w:p>
          <w:p w14:paraId="5C1BA395" w14:textId="77777777" w:rsidR="00F65A22" w:rsidRPr="00F65A22" w:rsidRDefault="00F65A22" w:rsidP="00F65A22">
            <w:pPr>
              <w:rPr>
                <w:noProof/>
                <w:lang w:val="en-US" w:bidi="es-ES"/>
              </w:rPr>
            </w:pPr>
            <w:r w:rsidRPr="00F65A22">
              <w:rPr>
                <w:noProof/>
                <w:lang w:val="en-US" w:bidi="es-ES"/>
              </w:rPr>
              <w:t>Outputs</w:t>
            </w:r>
          </w:p>
          <w:p w14:paraId="2B5F7837" w14:textId="77777777" w:rsidR="00F65A22" w:rsidRPr="00F65A22" w:rsidRDefault="00F65A22" w:rsidP="00F65A22">
            <w:pPr>
              <w:rPr>
                <w:noProof/>
                <w:lang w:val="en-US" w:bidi="es-ES"/>
              </w:rPr>
            </w:pPr>
            <w:r w:rsidRPr="00F65A22">
              <w:rPr>
                <w:noProof/>
                <w:lang w:val="en-US" w:bidi="es-ES"/>
              </w:rPr>
              <w:t>Photography</w:t>
            </w:r>
          </w:p>
          <w:p w14:paraId="64A13458" w14:textId="0893B285" w:rsidR="00864879" w:rsidRPr="00F65A22" w:rsidRDefault="00F65A22" w:rsidP="00F65A22">
            <w:pPr>
              <w:rPr>
                <w:noProof/>
                <w:lang w:val="en-US"/>
              </w:rPr>
            </w:pPr>
            <w:r w:rsidRPr="00F65A22">
              <w:rPr>
                <w:noProof/>
                <w:lang w:val="en-US" w:bidi="es-ES"/>
              </w:rPr>
              <w:t>Gastronomy</w:t>
            </w:r>
          </w:p>
          <w:p w14:paraId="1E0129F9" w14:textId="42EC7936" w:rsidR="006C1D9D" w:rsidRPr="00F65A22" w:rsidRDefault="00DE627F" w:rsidP="00DE627F">
            <w:pPr>
              <w:rPr>
                <w:noProof/>
                <w:lang w:val="en-US"/>
              </w:rPr>
            </w:pPr>
            <w:r w:rsidRPr="00F65A22">
              <w:rPr>
                <w:noProof/>
                <w:lang w:val="en-US" w:bidi="es-ES"/>
              </w:rPr>
              <w:t xml:space="preserve">    </w:t>
            </w:r>
          </w:p>
        </w:tc>
        <w:tc>
          <w:tcPr>
            <w:tcW w:w="780" w:type="dxa"/>
          </w:tcPr>
          <w:p w14:paraId="2DB3ECFB" w14:textId="77777777" w:rsidR="001B2ABD" w:rsidRPr="00F65A22" w:rsidRDefault="001B2ABD" w:rsidP="00DE627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7085" w:type="dxa"/>
          </w:tcPr>
          <w:p w14:paraId="6A972383" w14:textId="706F2CC7" w:rsidR="00036450" w:rsidRPr="00704137" w:rsidRDefault="00704137" w:rsidP="00DE627F">
            <w:pPr>
              <w:pStyle w:val="Ttulo2"/>
              <w:rPr>
                <w:noProof/>
                <w:lang w:val="en-US"/>
              </w:rPr>
            </w:pPr>
            <w:r w:rsidRPr="00704137">
              <w:rPr>
                <w:noProof/>
                <w:lang w:val="en-US"/>
              </w:rPr>
              <w:t>ACADEMIC FORMATION</w:t>
            </w:r>
          </w:p>
          <w:p w14:paraId="0804E364" w14:textId="77777777" w:rsidR="00477B58" w:rsidRPr="00477B58" w:rsidRDefault="00477B58" w:rsidP="00477B58">
            <w:pPr>
              <w:rPr>
                <w:b/>
                <w:bCs/>
                <w:noProof/>
                <w:lang w:val="en-US"/>
              </w:rPr>
            </w:pPr>
            <w:r w:rsidRPr="00477B58">
              <w:rPr>
                <w:b/>
                <w:bCs/>
                <w:noProof/>
                <w:lang w:val="en-US"/>
              </w:rPr>
              <w:t>Institut Sa Palomera</w:t>
            </w:r>
          </w:p>
          <w:p w14:paraId="3E9424A2" w14:textId="77777777" w:rsidR="00477B58" w:rsidRPr="00704137" w:rsidRDefault="00477B58" w:rsidP="00477B58">
            <w:pPr>
              <w:rPr>
                <w:lang w:val="en-US"/>
              </w:rPr>
            </w:pPr>
            <w:r w:rsidRPr="00704137">
              <w:rPr>
                <w:lang w:val="en-US"/>
              </w:rPr>
              <w:t>Course 2023 - Current</w:t>
            </w:r>
          </w:p>
          <w:p w14:paraId="1316AC93" w14:textId="54851BC9" w:rsidR="00477B58" w:rsidRDefault="00477B58" w:rsidP="00477B58">
            <w:pPr>
              <w:rPr>
                <w:lang w:val="en-US"/>
              </w:rPr>
            </w:pPr>
            <w:r w:rsidRPr="00704137">
              <w:rPr>
                <w:lang w:val="en-US"/>
              </w:rPr>
              <w:t>Higher Level Training Cycle in Web Applications Development</w:t>
            </w:r>
          </w:p>
          <w:p w14:paraId="2EC649AB" w14:textId="77777777" w:rsidR="00477B58" w:rsidRDefault="00477B58" w:rsidP="00864879">
            <w:pPr>
              <w:pStyle w:val="Ttulo4"/>
              <w:rPr>
                <w:noProof/>
                <w:lang w:val="en-US" w:bidi="es-ES"/>
              </w:rPr>
            </w:pPr>
          </w:p>
          <w:p w14:paraId="2EC485E8" w14:textId="67E7481C" w:rsidR="00864879" w:rsidRPr="00704137" w:rsidRDefault="00864879" w:rsidP="00864879">
            <w:pPr>
              <w:pStyle w:val="Ttulo4"/>
              <w:rPr>
                <w:noProof/>
                <w:lang w:val="en-US"/>
              </w:rPr>
            </w:pPr>
            <w:r w:rsidRPr="00704137">
              <w:rPr>
                <w:noProof/>
                <w:lang w:val="en-US" w:bidi="es-ES"/>
              </w:rPr>
              <w:t>Institut S’Agulla</w:t>
            </w:r>
          </w:p>
          <w:p w14:paraId="25DA71FF" w14:textId="77777777" w:rsidR="00704137" w:rsidRPr="00704137" w:rsidRDefault="00704137" w:rsidP="00704137">
            <w:pPr>
              <w:pStyle w:val="Fecha"/>
              <w:rPr>
                <w:noProof/>
                <w:lang w:val="en-US" w:bidi="es-ES"/>
              </w:rPr>
            </w:pPr>
            <w:r w:rsidRPr="00704137">
              <w:rPr>
                <w:noProof/>
                <w:lang w:val="en-US" w:bidi="es-ES"/>
              </w:rPr>
              <w:t>Academic year 2021 - 2023</w:t>
            </w:r>
          </w:p>
          <w:p w14:paraId="58F38BD8" w14:textId="2D44D1F3" w:rsidR="00704137" w:rsidRPr="00704137" w:rsidRDefault="00704137" w:rsidP="00704137">
            <w:pPr>
              <w:rPr>
                <w:noProof/>
                <w:lang w:val="en-US" w:bidi="es-ES"/>
              </w:rPr>
            </w:pPr>
            <w:r w:rsidRPr="00704137">
              <w:rPr>
                <w:noProof/>
                <w:lang w:val="en-US" w:bidi="es-ES"/>
              </w:rPr>
              <w:t>Post-compulsory studies Baccalaureate in science/technology</w:t>
            </w:r>
          </w:p>
          <w:p w14:paraId="7D20F206" w14:textId="124DD49F" w:rsidR="000041C4" w:rsidRPr="00477B58" w:rsidRDefault="00F65A22" w:rsidP="00DE627F">
            <w:pPr>
              <w:pStyle w:val="Ttulo2"/>
              <w:rPr>
                <w:noProof/>
                <w:lang w:val="en-US"/>
              </w:rPr>
            </w:pPr>
            <w:r w:rsidRPr="00477B58">
              <w:rPr>
                <w:noProof/>
                <w:lang w:val="en-US"/>
              </w:rPr>
              <w:t>OBJECTIVES AND KNOWLEDGE</w:t>
            </w:r>
          </w:p>
          <w:p w14:paraId="3AAC9C7D" w14:textId="77777777" w:rsidR="00864879" w:rsidRPr="00704137" w:rsidRDefault="00864879" w:rsidP="00864879">
            <w:pPr>
              <w:rPr>
                <w:b/>
                <w:bCs/>
                <w:noProof/>
                <w:lang w:val="en-US"/>
              </w:rPr>
            </w:pPr>
            <w:r w:rsidRPr="00704137">
              <w:rPr>
                <w:b/>
                <w:bCs/>
                <w:noProof/>
                <w:lang w:val="en-US"/>
              </w:rPr>
              <w:t>OBJETIVOS</w:t>
            </w:r>
          </w:p>
          <w:p w14:paraId="56832D4B" w14:textId="77777777" w:rsidR="00704137" w:rsidRPr="00704137" w:rsidRDefault="00704137" w:rsidP="00704137">
            <w:pPr>
              <w:rPr>
                <w:noProof/>
                <w:lang w:val="en-US"/>
              </w:rPr>
            </w:pPr>
            <w:r w:rsidRPr="00704137">
              <w:rPr>
                <w:noProof/>
                <w:lang w:val="en-US"/>
              </w:rPr>
              <w:t>To enter the working world.</w:t>
            </w:r>
          </w:p>
          <w:p w14:paraId="016D8BAA" w14:textId="77777777" w:rsidR="00704137" w:rsidRDefault="00704137" w:rsidP="00704137">
            <w:pPr>
              <w:rPr>
                <w:noProof/>
                <w:lang w:val="en-US"/>
              </w:rPr>
            </w:pPr>
            <w:r w:rsidRPr="00704137">
              <w:rPr>
                <w:noProof/>
                <w:lang w:val="en-US"/>
              </w:rPr>
              <w:t>To be more autonomous and independent.</w:t>
            </w:r>
          </w:p>
          <w:p w14:paraId="639DEEA4" w14:textId="0CD5BE3E" w:rsidR="00704137" w:rsidRPr="00704137" w:rsidRDefault="00704137" w:rsidP="00704137">
            <w:pPr>
              <w:rPr>
                <w:noProof/>
                <w:lang w:val="en-US"/>
              </w:rPr>
            </w:pPr>
            <w:r w:rsidRPr="00704137">
              <w:rPr>
                <w:noProof/>
                <w:lang w:val="en-US"/>
              </w:rPr>
              <w:t>Continue training in the field of computer science</w:t>
            </w:r>
            <w:r>
              <w:rPr>
                <w:noProof/>
                <w:lang w:val="en-US"/>
              </w:rPr>
              <w:t>.</w:t>
            </w:r>
          </w:p>
          <w:p w14:paraId="3A6E8904" w14:textId="19CC5F4C" w:rsidR="00704137" w:rsidRDefault="00704137" w:rsidP="00704137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KNOWLEDGE</w:t>
            </w:r>
          </w:p>
          <w:p w14:paraId="5D3CB179" w14:textId="22ABF8A5" w:rsidR="00704137" w:rsidRPr="00704137" w:rsidRDefault="00704137" w:rsidP="00704137">
            <w:pPr>
              <w:rPr>
                <w:b/>
                <w:bCs/>
                <w:noProof/>
                <w:lang w:val="en-US"/>
              </w:rPr>
            </w:pPr>
            <w:r w:rsidRPr="00704137">
              <w:rPr>
                <w:noProof/>
                <w:lang w:val="en-US"/>
              </w:rPr>
              <w:t>I have basic knowledge about programming, system administration, database, and creation of web page structures.</w:t>
            </w:r>
          </w:p>
          <w:p w14:paraId="5B24AA7F" w14:textId="48D89D83" w:rsidR="00036450" w:rsidRPr="00F65A22" w:rsidRDefault="00F65A22" w:rsidP="00DE627F">
            <w:pPr>
              <w:pStyle w:val="Ttulo2"/>
              <w:rPr>
                <w:noProof/>
              </w:rPr>
            </w:pPr>
            <w:r w:rsidRPr="00F65A22">
              <w:rPr>
                <w:noProof/>
                <w:lang w:bidi="es-ES"/>
              </w:rPr>
              <w:t>CHARACTERISTICS AND KEY COMPETENCES</w:t>
            </w:r>
          </w:p>
          <w:p w14:paraId="44447702" w14:textId="1BB7C184" w:rsidR="00704137" w:rsidRPr="00704137" w:rsidRDefault="00704137" w:rsidP="00704137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704137">
              <w:rPr>
                <w:noProof/>
                <w:sz w:val="16"/>
                <w:szCs w:val="16"/>
                <w:lang w:bidi="es-ES"/>
              </w:rPr>
              <w:t>Group work</w:t>
            </w:r>
          </w:p>
          <w:p w14:paraId="119665FD" w14:textId="35AD1197" w:rsidR="00704137" w:rsidRPr="00704137" w:rsidRDefault="00704137" w:rsidP="00704137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704137">
              <w:rPr>
                <w:noProof/>
                <w:sz w:val="16"/>
                <w:szCs w:val="16"/>
                <w:lang w:bidi="es-ES"/>
              </w:rPr>
              <w:t>Responsible and dedicated</w:t>
            </w:r>
          </w:p>
          <w:p w14:paraId="51D361B7" w14:textId="50CA950C" w:rsidR="00704137" w:rsidRPr="00704137" w:rsidRDefault="00704137" w:rsidP="00704137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704137">
              <w:rPr>
                <w:noProof/>
                <w:sz w:val="16"/>
                <w:szCs w:val="16"/>
                <w:lang w:bidi="es-ES"/>
              </w:rPr>
              <w:t>Kind and understanding</w:t>
            </w:r>
          </w:p>
          <w:p w14:paraId="35589C46" w14:textId="47CFAD8B" w:rsidR="00704137" w:rsidRPr="00704137" w:rsidRDefault="00704137" w:rsidP="00704137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704137">
              <w:rPr>
                <w:noProof/>
                <w:sz w:val="16"/>
                <w:szCs w:val="16"/>
                <w:lang w:bidi="es-ES"/>
              </w:rPr>
              <w:t>Perfectionist</w:t>
            </w:r>
          </w:p>
          <w:p w14:paraId="236FE766" w14:textId="3BFD966B" w:rsidR="00704137" w:rsidRPr="00704137" w:rsidRDefault="00704137" w:rsidP="00704137">
            <w:pPr>
              <w:pStyle w:val="Listaconvietas"/>
              <w:rPr>
                <w:noProof/>
                <w:sz w:val="16"/>
                <w:szCs w:val="16"/>
                <w:lang w:bidi="es-ES"/>
              </w:rPr>
            </w:pPr>
            <w:r w:rsidRPr="00704137">
              <w:rPr>
                <w:noProof/>
                <w:sz w:val="16"/>
                <w:szCs w:val="16"/>
                <w:lang w:bidi="es-ES"/>
              </w:rPr>
              <w:t>Active and motivated</w:t>
            </w:r>
          </w:p>
          <w:p w14:paraId="7F6C151E" w14:textId="78338CFF" w:rsidR="007616F4" w:rsidRPr="00704137" w:rsidRDefault="00704137" w:rsidP="00704137">
            <w:pPr>
              <w:pStyle w:val="Listaconvietas"/>
              <w:rPr>
                <w:rFonts w:eastAsia="Arial"/>
                <w:noProof/>
                <w:sz w:val="16"/>
                <w:szCs w:val="16"/>
                <w:lang w:val="en-US" w:bidi="es-ES"/>
              </w:rPr>
            </w:pPr>
            <w:r w:rsidRPr="00704137">
              <w:rPr>
                <w:noProof/>
                <w:sz w:val="16"/>
                <w:szCs w:val="16"/>
                <w:lang w:val="en-US" w:bidi="es-ES"/>
              </w:rPr>
              <w:t>Easy to express yourself in public</w:t>
            </w:r>
          </w:p>
          <w:p w14:paraId="4D519345" w14:textId="4C191C5B" w:rsidR="007616F4" w:rsidRPr="00F65A22" w:rsidRDefault="00F65A22" w:rsidP="00DE627F">
            <w:pPr>
              <w:pStyle w:val="Ttulo2"/>
              <w:rPr>
                <w:noProof/>
                <w:lang w:val="en-US"/>
              </w:rPr>
            </w:pPr>
            <w:r w:rsidRPr="00F65A22">
              <w:rPr>
                <w:noProof/>
                <w:lang w:val="en-US" w:bidi="es-ES"/>
              </w:rPr>
              <w:t>languages</w:t>
            </w:r>
          </w:p>
          <w:p w14:paraId="79117EC5" w14:textId="2D5C1E07" w:rsidR="007616F4" w:rsidRPr="00F65A22" w:rsidRDefault="00F65A22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bCs/>
                <w:noProof/>
                <w:color w:val="000000" w:themeColor="text1"/>
                <w:sz w:val="18"/>
                <w:szCs w:val="18"/>
                <w:lang w:val="en-US"/>
              </w:rPr>
            </w:pPr>
            <w:r w:rsidRPr="00F65A22">
              <w:rPr>
                <w:b/>
                <w:bCs/>
                <w:noProof/>
                <w:color w:val="000000" w:themeColor="text1"/>
                <w:sz w:val="18"/>
                <w:szCs w:val="18"/>
                <w:lang w:val="en-US"/>
              </w:rPr>
              <w:t>ENGLISH</w:t>
            </w:r>
          </w:p>
          <w:p w14:paraId="05B11AE4" w14:textId="683DAFF0" w:rsidR="007616F4" w:rsidRPr="00F65A22" w:rsidRDefault="00F65A22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  <w:lang w:val="en-US"/>
              </w:rPr>
            </w:pPr>
            <w:r w:rsidRPr="00F65A22">
              <w:rPr>
                <w:noProof/>
                <w:color w:val="000000" w:themeColor="text1"/>
                <w:sz w:val="18"/>
                <w:szCs w:val="18"/>
                <w:lang w:val="en-US"/>
              </w:rPr>
              <w:t>Intermediate</w:t>
            </w:r>
          </w:p>
          <w:p w14:paraId="0F696577" w14:textId="77777777" w:rsidR="007616F4" w:rsidRPr="00F65A22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  <w:lang w:val="en-US"/>
              </w:rPr>
            </w:pPr>
          </w:p>
          <w:p w14:paraId="450800AA" w14:textId="66577113" w:rsidR="007616F4" w:rsidRPr="00F65A22" w:rsidRDefault="00F65A22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bCs/>
                <w:noProof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b/>
                <w:bCs/>
                <w:noProof/>
                <w:color w:val="000000" w:themeColor="text1"/>
                <w:sz w:val="18"/>
                <w:szCs w:val="18"/>
                <w:lang w:val="en-US"/>
              </w:rPr>
              <w:t>CATALAN</w:t>
            </w:r>
          </w:p>
          <w:p w14:paraId="6D96FFF9" w14:textId="37448141" w:rsidR="007616F4" w:rsidRPr="00F65A22" w:rsidRDefault="00F65A22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  <w:lang w:val="en-US"/>
              </w:rPr>
            </w:pPr>
            <w:r w:rsidRPr="00F65A22">
              <w:rPr>
                <w:noProof/>
                <w:color w:val="000000" w:themeColor="text1"/>
                <w:sz w:val="18"/>
                <w:szCs w:val="18"/>
                <w:lang w:val="en-US"/>
              </w:rPr>
              <w:t>Native</w:t>
            </w:r>
          </w:p>
          <w:p w14:paraId="268B5E80" w14:textId="77777777" w:rsidR="007616F4" w:rsidRPr="00F65A22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  <w:lang w:val="en-US"/>
              </w:rPr>
            </w:pPr>
          </w:p>
          <w:p w14:paraId="7F32E31F" w14:textId="774D07B7" w:rsidR="007616F4" w:rsidRPr="00477B58" w:rsidRDefault="00F65A22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bCs/>
                <w:noProof/>
                <w:color w:val="000000" w:themeColor="text1"/>
                <w:sz w:val="18"/>
                <w:szCs w:val="18"/>
                <w:lang w:val="en-US"/>
              </w:rPr>
            </w:pPr>
            <w:r w:rsidRPr="00477B58">
              <w:rPr>
                <w:b/>
                <w:bCs/>
                <w:noProof/>
                <w:color w:val="000000" w:themeColor="text1"/>
                <w:sz w:val="18"/>
                <w:szCs w:val="18"/>
                <w:lang w:val="en-US"/>
              </w:rPr>
              <w:t>SPANISH</w:t>
            </w:r>
          </w:p>
          <w:p w14:paraId="56FBE89F" w14:textId="297FE8F0" w:rsidR="007616F4" w:rsidRPr="007616F4" w:rsidRDefault="00F65A22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t>Native</w:t>
            </w:r>
          </w:p>
          <w:p w14:paraId="337FD52A" w14:textId="357723CF" w:rsidR="007616F4" w:rsidRPr="007616F4" w:rsidRDefault="007616F4" w:rsidP="00DE627F">
            <w:pPr>
              <w:pStyle w:val="Listaconvietas"/>
              <w:numPr>
                <w:ilvl w:val="0"/>
                <w:numId w:val="0"/>
              </w:numPr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</w:tc>
      </w:tr>
      <w:tr w:rsidR="00DE627F" w:rsidRPr="006E418C" w14:paraId="4DBD2F47" w14:textId="77777777" w:rsidTr="00DE627F">
        <w:trPr>
          <w:trHeight w:val="1913"/>
        </w:trPr>
        <w:tc>
          <w:tcPr>
            <w:tcW w:w="3514" w:type="dxa"/>
          </w:tcPr>
          <w:p w14:paraId="4738FB13" w14:textId="77777777" w:rsidR="007616F4" w:rsidRDefault="007616F4" w:rsidP="00DE627F">
            <w:pPr>
              <w:pStyle w:val="Ttulo3"/>
              <w:rPr>
                <w:noProof/>
              </w:rPr>
            </w:pPr>
          </w:p>
        </w:tc>
        <w:tc>
          <w:tcPr>
            <w:tcW w:w="780" w:type="dxa"/>
          </w:tcPr>
          <w:p w14:paraId="7004EB2E" w14:textId="77777777" w:rsidR="007616F4" w:rsidRPr="006E418C" w:rsidRDefault="007616F4" w:rsidP="00DE627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7085" w:type="dxa"/>
          </w:tcPr>
          <w:p w14:paraId="07BF3767" w14:textId="07CC93D7" w:rsidR="007616F4" w:rsidRPr="007616F4" w:rsidRDefault="007616F4" w:rsidP="00DE627F">
            <w:pPr>
              <w:tabs>
                <w:tab w:val="left" w:pos="1110"/>
              </w:tabs>
            </w:pPr>
          </w:p>
        </w:tc>
      </w:tr>
    </w:tbl>
    <w:p w14:paraId="18C161A8" w14:textId="77777777" w:rsidR="00623521" w:rsidRPr="006E418C" w:rsidRDefault="00623521" w:rsidP="000C45FF">
      <w:pPr>
        <w:tabs>
          <w:tab w:val="left" w:pos="99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05C4A34" w14:textId="1D992F89" w:rsidR="00185820" w:rsidRPr="006E418C" w:rsidRDefault="00185820" w:rsidP="000C45FF">
      <w:pPr>
        <w:tabs>
          <w:tab w:val="left" w:pos="990"/>
        </w:tabs>
        <w:rPr>
          <w:noProof/>
        </w:rPr>
      </w:pPr>
    </w:p>
    <w:sectPr w:rsidR="00185820" w:rsidRPr="006E418C" w:rsidSect="00362DC1">
      <w:headerReference w:type="default" r:id="rId12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D576" w14:textId="77777777" w:rsidR="00362DC1" w:rsidRDefault="00362DC1" w:rsidP="000C45FF">
      <w:r>
        <w:separator/>
      </w:r>
    </w:p>
  </w:endnote>
  <w:endnote w:type="continuationSeparator" w:id="0">
    <w:p w14:paraId="37F23D48" w14:textId="77777777" w:rsidR="00362DC1" w:rsidRDefault="00362D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A268D" w14:textId="77777777" w:rsidR="00362DC1" w:rsidRDefault="00362DC1" w:rsidP="000C45FF">
      <w:r>
        <w:separator/>
      </w:r>
    </w:p>
  </w:footnote>
  <w:footnote w:type="continuationSeparator" w:id="0">
    <w:p w14:paraId="6B2E1223" w14:textId="77777777" w:rsidR="00362DC1" w:rsidRDefault="00362D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4281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3CFF06D9" wp14:editId="1EB6921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78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93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85820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62DC1"/>
    <w:rsid w:val="0037121F"/>
    <w:rsid w:val="00385167"/>
    <w:rsid w:val="003A6B7D"/>
    <w:rsid w:val="003B06CA"/>
    <w:rsid w:val="004071FC"/>
    <w:rsid w:val="00445947"/>
    <w:rsid w:val="00477B58"/>
    <w:rsid w:val="004813B3"/>
    <w:rsid w:val="00496591"/>
    <w:rsid w:val="004C63E4"/>
    <w:rsid w:val="004D3011"/>
    <w:rsid w:val="0051364B"/>
    <w:rsid w:val="00516028"/>
    <w:rsid w:val="005262AC"/>
    <w:rsid w:val="005675F2"/>
    <w:rsid w:val="005E39D5"/>
    <w:rsid w:val="00600670"/>
    <w:rsid w:val="00616E38"/>
    <w:rsid w:val="0062123A"/>
    <w:rsid w:val="00623521"/>
    <w:rsid w:val="00646E75"/>
    <w:rsid w:val="00662E93"/>
    <w:rsid w:val="006771D0"/>
    <w:rsid w:val="006B519C"/>
    <w:rsid w:val="006C1D9D"/>
    <w:rsid w:val="006E418C"/>
    <w:rsid w:val="00704137"/>
    <w:rsid w:val="00715FCB"/>
    <w:rsid w:val="00743101"/>
    <w:rsid w:val="007616F4"/>
    <w:rsid w:val="007775E1"/>
    <w:rsid w:val="007867A0"/>
    <w:rsid w:val="007927F5"/>
    <w:rsid w:val="00802CA0"/>
    <w:rsid w:val="00864879"/>
    <w:rsid w:val="009260CD"/>
    <w:rsid w:val="00952C25"/>
    <w:rsid w:val="0099406B"/>
    <w:rsid w:val="009B539F"/>
    <w:rsid w:val="00A2118D"/>
    <w:rsid w:val="00A40869"/>
    <w:rsid w:val="00A56FAB"/>
    <w:rsid w:val="00AD76E2"/>
    <w:rsid w:val="00B128BA"/>
    <w:rsid w:val="00B20152"/>
    <w:rsid w:val="00B359E4"/>
    <w:rsid w:val="00B57D98"/>
    <w:rsid w:val="00B57F93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CC2D7C"/>
    <w:rsid w:val="00D2522B"/>
    <w:rsid w:val="00D422DE"/>
    <w:rsid w:val="00D5459D"/>
    <w:rsid w:val="00DA1F4D"/>
    <w:rsid w:val="00DA6DA7"/>
    <w:rsid w:val="00DD172A"/>
    <w:rsid w:val="00DE627F"/>
    <w:rsid w:val="00DF63DD"/>
    <w:rsid w:val="00E25A26"/>
    <w:rsid w:val="00E4381A"/>
    <w:rsid w:val="00E55D74"/>
    <w:rsid w:val="00E61979"/>
    <w:rsid w:val="00F05EDE"/>
    <w:rsid w:val="00F17860"/>
    <w:rsid w:val="00F20804"/>
    <w:rsid w:val="00F364A3"/>
    <w:rsid w:val="00F60274"/>
    <w:rsid w:val="00F65A22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5C40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varo\AppData\Roaming\Microsoft\Templates\Curr&#237;culum%20v&#237;tae%20de%20administraci&#243;n%20hostelera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B57B4-CB12-487F-B4DA-E454FBA4E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0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2024-03-07T15:34:00Z</dcterms:created>
  <dcterms:modified xsi:type="dcterms:W3CDTF">2024-03-07T15:34:00Z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
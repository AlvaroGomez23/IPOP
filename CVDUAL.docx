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92"/>
        <w:tblW w:w="1137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4"/>
        <w:gridCol w:w="780"/>
        <w:gridCol w:w="7085"/>
      </w:tblGrid>
      <w:tr w:rsidR="00DE627F" w:rsidRPr="006E418C" w14:paraId="1F098DDE" w14:textId="77777777" w:rsidTr="00DE627F">
        <w:trPr>
          <w:trHeight w:val="4253"/>
        </w:trPr>
        <w:tc>
          <w:tcPr>
            <w:tcW w:w="3514" w:type="dxa"/>
            <w:vAlign w:val="bottom"/>
          </w:tcPr>
          <w:p w14:paraId="39765680" w14:textId="5465FBCD" w:rsidR="001B2ABD" w:rsidRPr="006E418C" w:rsidRDefault="0099406B" w:rsidP="00DE627F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79C3EF" wp14:editId="645678DA">
                  <wp:extent cx="1988507" cy="1501128"/>
                  <wp:effectExtent l="148590" t="137160" r="122555" b="141605"/>
                  <wp:docPr id="55209395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093951" name="Imagen 55209395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98792" cy="150889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  <a:softEdge rad="1125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" w:type="dxa"/>
          </w:tcPr>
          <w:p w14:paraId="0BE138DB" w14:textId="77777777" w:rsidR="001B2ABD" w:rsidRPr="006E418C" w:rsidRDefault="001B2ABD" w:rsidP="00DE627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7085" w:type="dxa"/>
            <w:vAlign w:val="bottom"/>
          </w:tcPr>
          <w:p w14:paraId="5A4EE08E" w14:textId="3305ADD4" w:rsidR="001B2ABD" w:rsidRPr="006E418C" w:rsidRDefault="00B57F93" w:rsidP="00DE627F">
            <w:pPr>
              <w:pStyle w:val="Ttulo"/>
              <w:rPr>
                <w:noProof/>
                <w:sz w:val="94"/>
                <w:szCs w:val="94"/>
              </w:rPr>
            </w:pPr>
            <w:r>
              <w:rPr>
                <w:noProof/>
                <w:sz w:val="94"/>
                <w:szCs w:val="94"/>
                <w:lang w:bidi="es-ES"/>
              </w:rPr>
              <w:t>Álvaro gómez moreno</w:t>
            </w:r>
          </w:p>
        </w:tc>
      </w:tr>
      <w:tr w:rsidR="00DE627F" w:rsidRPr="00F20804" w14:paraId="4A217397" w14:textId="77777777" w:rsidTr="00DE627F">
        <w:trPr>
          <w:trHeight w:val="1913"/>
        </w:trPr>
        <w:tc>
          <w:tcPr>
            <w:tcW w:w="3514" w:type="dxa"/>
          </w:tcPr>
          <w:sdt>
            <w:sdtPr>
              <w:rPr>
                <w:noProof/>
              </w:rPr>
              <w:id w:val="-1711873194"/>
              <w:placeholder>
                <w:docPart w:val="5F7F1B79B4FD4B16B127DCCA36784004"/>
              </w:placeholder>
              <w:temporary/>
              <w:showingPlcHdr/>
              <w15:appearance w15:val="hidden"/>
            </w:sdtPr>
            <w:sdtContent>
              <w:p w14:paraId="4C942ECD" w14:textId="77777777" w:rsidR="001B2ABD" w:rsidRPr="006E418C" w:rsidRDefault="00036450" w:rsidP="00DE627F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4ACCEC63" w14:textId="46316D1A" w:rsidR="00036450" w:rsidRPr="006E418C" w:rsidRDefault="00B57F93" w:rsidP="00DE627F">
            <w:pPr>
              <w:rPr>
                <w:noProof/>
              </w:rPr>
            </w:pPr>
            <w:r>
              <w:rPr>
                <w:noProof/>
              </w:rPr>
              <w:t xml:space="preserve">Estudiante de primero del ciclo de </w:t>
            </w:r>
            <w:r w:rsidR="00DE627F">
              <w:rPr>
                <w:noProof/>
              </w:rPr>
              <w:t xml:space="preserve">       </w:t>
            </w:r>
            <w:r>
              <w:rPr>
                <w:noProof/>
              </w:rPr>
              <w:t>grado superior en Desarrollo de Alpicaciones Web (DAW), con estudios de bachillerato. Suelo trabajar bien en equipo y intento mantener buena relacion al trabajar en grupo y me considero una persona motivada para aprender.</w:t>
            </w:r>
          </w:p>
          <w:p w14:paraId="32957B17" w14:textId="77777777" w:rsidR="00036450" w:rsidRPr="006E418C" w:rsidRDefault="00036450" w:rsidP="00DE627F">
            <w:pPr>
              <w:rPr>
                <w:noProof/>
              </w:rPr>
            </w:pPr>
          </w:p>
          <w:p w14:paraId="2B9FF520" w14:textId="2BEBFEBF" w:rsidR="00036450" w:rsidRPr="006E418C" w:rsidRDefault="00000000" w:rsidP="00DE627F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id w:val="-1954003311"/>
                <w:placeholder>
                  <w:docPart w:val="AC3D4968797146CC9310D2C557117B67"/>
                </w:placeholder>
                <w:temporary/>
                <w:showingPlcHdr/>
                <w15:appearance w15:val="hidden"/>
              </w:sdtPr>
              <w:sdtContent>
                <w:r w:rsidR="00CB0055" w:rsidRPr="006E418C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328BA950" w14:textId="1798AB39" w:rsidR="004D3011" w:rsidRPr="006E418C" w:rsidRDefault="00000000" w:rsidP="00DE627F">
            <w:pPr>
              <w:rPr>
                <w:noProof/>
              </w:rPr>
            </w:pPr>
            <w:sdt>
              <w:sdtPr>
                <w:rPr>
                  <w:noProof/>
                </w:rPr>
                <w:id w:val="1111563247"/>
                <w:placeholder>
                  <w:docPart w:val="D3416FC74A6E430890B98D2352A898E1"/>
                </w:placeholder>
                <w:temporary/>
                <w:showingPlcHdr/>
                <w15:appearance w15:val="hidden"/>
              </w:sdtPr>
              <w:sdtContent>
                <w:r w:rsidR="004D3011" w:rsidRPr="006E418C">
                  <w:rPr>
                    <w:noProof/>
                    <w:lang w:bidi="es-ES"/>
                  </w:rPr>
                  <w:t>TELÉFONO:</w:t>
                </w:r>
              </w:sdtContent>
            </w:sdt>
            <w:r w:rsidR="00DE627F">
              <w:rPr>
                <w:noProof/>
              </w:rPr>
              <w:t xml:space="preserve"> </w:t>
            </w:r>
          </w:p>
          <w:p w14:paraId="32EB2FFD" w14:textId="56ED6845" w:rsidR="004D3011" w:rsidRPr="006E418C" w:rsidRDefault="00B57F93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>+34 644-788-276</w:t>
            </w:r>
          </w:p>
          <w:p w14:paraId="51F4639E" w14:textId="77777777" w:rsidR="004D3011" w:rsidRPr="006E418C" w:rsidRDefault="004D3011" w:rsidP="00DE627F">
            <w:pPr>
              <w:rPr>
                <w:noProof/>
              </w:rPr>
            </w:pPr>
          </w:p>
          <w:p w14:paraId="279E7FBD" w14:textId="6CC6129A" w:rsidR="004D3011" w:rsidRPr="006E418C" w:rsidRDefault="00000000" w:rsidP="00DE627F">
            <w:pPr>
              <w:rPr>
                <w:noProof/>
              </w:rPr>
            </w:pPr>
            <w:sdt>
              <w:sdtPr>
                <w:rPr>
                  <w:noProof/>
                </w:rPr>
                <w:id w:val="-240260293"/>
                <w:placeholder>
                  <w:docPart w:val="891CBB786F6E40F1B8BC18036F8FED68"/>
                </w:placeholder>
                <w:temporary/>
                <w:showingPlcHdr/>
                <w15:appearance w15:val="hidden"/>
              </w:sdtPr>
              <w:sdtContent>
                <w:r w:rsidR="004D3011" w:rsidRPr="006E418C">
                  <w:rPr>
                    <w:noProof/>
                    <w:lang w:bidi="es-ES"/>
                  </w:rPr>
                  <w:t>CORREO ELECTRÓNICO:</w:t>
                </w:r>
              </w:sdtContent>
            </w:sdt>
          </w:p>
          <w:p w14:paraId="06973940" w14:textId="023E890A" w:rsidR="00036450" w:rsidRPr="006E418C" w:rsidRDefault="00DE627F" w:rsidP="00DE627F">
            <w:pPr>
              <w:rPr>
                <w:rStyle w:val="Hipervnculo"/>
                <w:noProof/>
              </w:rPr>
            </w:pPr>
            <w:r>
              <w:rPr>
                <w:noProof/>
                <w:lang w:bidi="es-ES"/>
              </w:rPr>
              <w:t xml:space="preserve"> alvarogomezmoreno23@gmail.com</w:t>
            </w:r>
          </w:p>
          <w:p w14:paraId="727BF994" w14:textId="341BE454" w:rsidR="004D3011" w:rsidRPr="006E418C" w:rsidRDefault="006C1D9D" w:rsidP="00DE627F">
            <w:pPr>
              <w:pStyle w:val="Ttulo3"/>
              <w:rPr>
                <w:noProof/>
              </w:rPr>
            </w:pPr>
            <w:r w:rsidRPr="006E418C">
              <w:rPr>
                <w:noProof/>
                <w:lang w:bidi="es-ES"/>
              </w:rPr>
              <w:t>Actividades e intereses</w:t>
            </w:r>
          </w:p>
          <w:p w14:paraId="6034BCE0" w14:textId="2D133DFD" w:rsidR="004D3011" w:rsidRPr="006E418C" w:rsidRDefault="007616F4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>Snowboard</w:t>
            </w:r>
          </w:p>
          <w:p w14:paraId="623ED99B" w14:textId="563DEABA" w:rsidR="004D3011" w:rsidRPr="006E418C" w:rsidRDefault="007616F4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>Lenguajes de programacion</w:t>
            </w:r>
          </w:p>
          <w:p w14:paraId="202EEF4B" w14:textId="2062B6EA" w:rsidR="004D3011" w:rsidRPr="006E418C" w:rsidRDefault="007616F4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>Salidas</w:t>
            </w:r>
          </w:p>
          <w:p w14:paraId="439EDDDF" w14:textId="06100494" w:rsidR="006C1D9D" w:rsidRPr="006E418C" w:rsidRDefault="007616F4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>Fotografia</w:t>
            </w:r>
          </w:p>
          <w:p w14:paraId="40B294BF" w14:textId="2F8C65E0" w:rsidR="006C1D9D" w:rsidRDefault="006C1D9D" w:rsidP="00DE627F">
            <w:pPr>
              <w:rPr>
                <w:noProof/>
                <w:lang w:bidi="es-ES"/>
              </w:rPr>
            </w:pPr>
            <w:r w:rsidRPr="006E418C">
              <w:rPr>
                <w:noProof/>
                <w:lang w:bidi="es-ES"/>
              </w:rPr>
              <w:t>Gastronomía</w:t>
            </w:r>
          </w:p>
          <w:p w14:paraId="64A13458" w14:textId="77777777" w:rsidR="00864879" w:rsidRPr="006E418C" w:rsidRDefault="00864879" w:rsidP="00DE627F">
            <w:pPr>
              <w:rPr>
                <w:noProof/>
              </w:rPr>
            </w:pPr>
          </w:p>
          <w:p w14:paraId="1E0129F9" w14:textId="42EC7936" w:rsidR="006C1D9D" w:rsidRPr="006E418C" w:rsidRDefault="00DE627F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 xml:space="preserve">    </w:t>
            </w:r>
          </w:p>
        </w:tc>
        <w:tc>
          <w:tcPr>
            <w:tcW w:w="780" w:type="dxa"/>
          </w:tcPr>
          <w:p w14:paraId="2DB3ECFB" w14:textId="77777777" w:rsidR="001B2ABD" w:rsidRPr="006E418C" w:rsidRDefault="001B2ABD" w:rsidP="00DE627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7085" w:type="dxa"/>
          </w:tcPr>
          <w:p w14:paraId="2F01DE13" w14:textId="0CF1AC28" w:rsidR="00ED6E27" w:rsidRDefault="00864879" w:rsidP="00ED6E27">
            <w:pPr>
              <w:pStyle w:val="Ttulo2"/>
              <w:rPr>
                <w:noProof/>
              </w:rPr>
            </w:pPr>
            <w:r>
              <w:rPr>
                <w:noProof/>
              </w:rPr>
              <w:t>FORmación academica</w:t>
            </w:r>
          </w:p>
          <w:p w14:paraId="61F02AC2" w14:textId="77777777" w:rsidR="00ED6E27" w:rsidRDefault="00ED6E27" w:rsidP="00ED6E2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Institut Sa Palomera</w:t>
            </w:r>
          </w:p>
          <w:p w14:paraId="55A52EFD" w14:textId="77777777" w:rsidR="00ED6E27" w:rsidRPr="00DF63DD" w:rsidRDefault="00ED6E27" w:rsidP="00ED6E27">
            <w:pPr>
              <w:rPr>
                <w:noProof/>
              </w:rPr>
            </w:pPr>
            <w:r>
              <w:rPr>
                <w:noProof/>
              </w:rPr>
              <w:t>Curso 2023 - Actual</w:t>
            </w:r>
          </w:p>
          <w:p w14:paraId="3D0889EF" w14:textId="77777777" w:rsidR="00ED6E27" w:rsidRPr="00864879" w:rsidRDefault="00ED6E27" w:rsidP="00ED6E27">
            <w:r>
              <w:rPr>
                <w:noProof/>
              </w:rPr>
              <w:t xml:space="preserve">Ciclo formativo de grado superior en </w:t>
            </w:r>
            <w:r w:rsidRPr="00864879">
              <w:rPr>
                <w:b/>
                <w:bCs/>
                <w:noProof/>
              </w:rPr>
              <w:t>Desarrollo de Aplicaciones Web</w:t>
            </w:r>
          </w:p>
          <w:p w14:paraId="19475E0F" w14:textId="77777777" w:rsidR="00ED6E27" w:rsidRDefault="00ED6E27" w:rsidP="00864879">
            <w:pPr>
              <w:pStyle w:val="Ttulo4"/>
              <w:rPr>
                <w:noProof/>
                <w:lang w:bidi="es-ES"/>
              </w:rPr>
            </w:pPr>
          </w:p>
          <w:p w14:paraId="2EC485E8" w14:textId="05549792" w:rsidR="00864879" w:rsidRPr="006E418C" w:rsidRDefault="00864879" w:rsidP="00864879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Institut S’Agulla</w:t>
            </w:r>
          </w:p>
          <w:p w14:paraId="4451E441" w14:textId="77777777" w:rsidR="00864879" w:rsidRPr="006E418C" w:rsidRDefault="00864879" w:rsidP="00864879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Curso 2021 - 2023</w:t>
            </w:r>
          </w:p>
          <w:p w14:paraId="04F23512" w14:textId="48194826" w:rsidR="00864879" w:rsidRPr="006E418C" w:rsidRDefault="00864879" w:rsidP="00864879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Estudios postobligatorio </w:t>
            </w:r>
            <w:r w:rsidRPr="00864879">
              <w:rPr>
                <w:b/>
                <w:bCs/>
                <w:noProof/>
                <w:lang w:bidi="es-ES"/>
              </w:rPr>
              <w:t>Bachillerato</w:t>
            </w:r>
            <w:r>
              <w:rPr>
                <w:noProof/>
                <w:lang w:bidi="es-ES"/>
              </w:rPr>
              <w:t xml:space="preserve"> científico/tecnológico</w:t>
            </w:r>
          </w:p>
          <w:p w14:paraId="7D20F206" w14:textId="25083D02" w:rsidR="000041C4" w:rsidRPr="006E418C" w:rsidRDefault="00ED6E27" w:rsidP="00DE627F">
            <w:pPr>
              <w:pStyle w:val="Ttulo2"/>
              <w:rPr>
                <w:noProof/>
              </w:rPr>
            </w:pPr>
            <w:r>
              <w:rPr>
                <w:noProof/>
              </w:rPr>
              <w:t>e</w:t>
            </w:r>
            <w:r w:rsidR="00864879">
              <w:rPr>
                <w:noProof/>
              </w:rPr>
              <w:t>xperiencia</w:t>
            </w:r>
            <w:r w:rsidR="00F17860">
              <w:rPr>
                <w:noProof/>
              </w:rPr>
              <w:t>/</w:t>
            </w:r>
            <w:r w:rsidR="00864879">
              <w:rPr>
                <w:noProof/>
              </w:rPr>
              <w:t>objetivos</w:t>
            </w:r>
            <w:r w:rsidR="00F17860">
              <w:rPr>
                <w:noProof/>
              </w:rPr>
              <w:t xml:space="preserve"> y conocimientos</w:t>
            </w:r>
          </w:p>
          <w:p w14:paraId="3AAC9C7D" w14:textId="77777777" w:rsidR="00864879" w:rsidRPr="00DE627F" w:rsidRDefault="00864879" w:rsidP="0086487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OBJETIVOS</w:t>
            </w:r>
          </w:p>
          <w:p w14:paraId="0AFC4573" w14:textId="77777777" w:rsidR="00864879" w:rsidRDefault="00864879" w:rsidP="00864879">
            <w:pPr>
              <w:rPr>
                <w:noProof/>
              </w:rPr>
            </w:pPr>
            <w:r>
              <w:rPr>
                <w:noProof/>
              </w:rPr>
              <w:t>Adentrarse en el mundo laboral.</w:t>
            </w:r>
          </w:p>
          <w:p w14:paraId="0B00FEAF" w14:textId="77777777" w:rsidR="00864879" w:rsidRDefault="00864879" w:rsidP="00864879">
            <w:pPr>
              <w:rPr>
                <w:noProof/>
              </w:rPr>
            </w:pPr>
            <w:r>
              <w:rPr>
                <w:noProof/>
              </w:rPr>
              <w:t>Ser más autónomo e independiente.</w:t>
            </w:r>
          </w:p>
          <w:p w14:paraId="1ED50D5C" w14:textId="204E1BF2" w:rsidR="00ED6E27" w:rsidRDefault="00ED6E27" w:rsidP="00864879">
            <w:pPr>
              <w:rPr>
                <w:noProof/>
              </w:rPr>
            </w:pPr>
            <w:r>
              <w:rPr>
                <w:noProof/>
              </w:rPr>
              <w:t>Seguir formandome en el ámbito de la informática.</w:t>
            </w:r>
          </w:p>
          <w:p w14:paraId="751B4198" w14:textId="0712712B" w:rsidR="00F17860" w:rsidRDefault="00F17860" w:rsidP="0086487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CONOCIMIENTOS</w:t>
            </w:r>
          </w:p>
          <w:p w14:paraId="05BDBD23" w14:textId="65A2210E" w:rsidR="00DF63DD" w:rsidRDefault="00A56FAB" w:rsidP="00A56FAB">
            <w:pPr>
              <w:rPr>
                <w:noProof/>
              </w:rPr>
            </w:pPr>
            <w:r>
              <w:rPr>
                <w:noProof/>
              </w:rPr>
              <w:t>Dispongo de conocimientos basicos sobre programación, administración de sistemas, base de datos, y creaciones de estructuras de paginas web.</w:t>
            </w:r>
            <w:r w:rsidR="00ED6E27">
              <w:rPr>
                <w:noProof/>
              </w:rPr>
              <w:t xml:space="preserve"> Los lenguajes de programación que más uso son Java, MySQL, HTML, CSS..</w:t>
            </w:r>
          </w:p>
          <w:p w14:paraId="4A23EFDE" w14:textId="148952D9" w:rsidR="00ED6E27" w:rsidRPr="00DF63DD" w:rsidRDefault="00ED6E27" w:rsidP="00A56FAB">
            <w:pPr>
              <w:rPr>
                <w:noProof/>
              </w:rPr>
            </w:pPr>
            <w:r>
              <w:rPr>
                <w:noProof/>
              </w:rPr>
              <w:t>Aunque por ahora use estos lenguajes, no me importaria aprender uno nuevo.</w:t>
            </w:r>
          </w:p>
          <w:p w14:paraId="5B24AA7F" w14:textId="77777777" w:rsidR="00036450" w:rsidRPr="006E418C" w:rsidRDefault="006C1D9D" w:rsidP="00DE627F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28ADB416" w14:textId="7BBA3CFB" w:rsidR="006C1D9D" w:rsidRPr="006E418C" w:rsidRDefault="007616F4" w:rsidP="00DE627F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Trabajo en grupo</w:t>
            </w:r>
          </w:p>
          <w:p w14:paraId="2AE283B0" w14:textId="6BAD2FD8" w:rsidR="006C1D9D" w:rsidRPr="006E418C" w:rsidRDefault="007616F4" w:rsidP="00DE627F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Responsable y dedicado</w:t>
            </w:r>
          </w:p>
          <w:p w14:paraId="4EE2CCA8" w14:textId="369093E3" w:rsidR="006C1D9D" w:rsidRPr="006E418C" w:rsidRDefault="007616F4" w:rsidP="00DE627F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Amable y comprensivo</w:t>
            </w:r>
          </w:p>
          <w:p w14:paraId="6DD21B13" w14:textId="435544B8" w:rsidR="006C1D9D" w:rsidRPr="006E418C" w:rsidRDefault="007616F4" w:rsidP="00DE627F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Perfeccionista</w:t>
            </w:r>
          </w:p>
          <w:p w14:paraId="3065A422" w14:textId="208E78A9" w:rsidR="006C1D9D" w:rsidRPr="006E418C" w:rsidRDefault="007616F4" w:rsidP="00DE627F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Activo y motivado</w:t>
            </w:r>
          </w:p>
          <w:p w14:paraId="46568C7C" w14:textId="583F2130" w:rsidR="006C1D9D" w:rsidRPr="006E418C" w:rsidRDefault="007616F4" w:rsidP="00DE627F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Facilidad para expresarse en publico</w:t>
            </w:r>
          </w:p>
          <w:p w14:paraId="7F6C151E" w14:textId="77777777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rFonts w:eastAsia="Arial"/>
                <w:noProof/>
                <w:sz w:val="16"/>
                <w:szCs w:val="16"/>
                <w:lang w:bidi="es-ES"/>
              </w:rPr>
            </w:pPr>
          </w:p>
          <w:p w14:paraId="4D519345" w14:textId="6DC67683" w:rsidR="007616F4" w:rsidRPr="006E418C" w:rsidRDefault="007616F4" w:rsidP="00DE627F">
            <w:pPr>
              <w:pStyle w:val="Ttulo2"/>
              <w:rPr>
                <w:noProof/>
              </w:rPr>
            </w:pPr>
            <w:r>
              <w:rPr>
                <w:noProof/>
                <w:lang w:bidi="es-ES"/>
              </w:rPr>
              <w:t>idiomas</w:t>
            </w:r>
          </w:p>
          <w:p w14:paraId="79117EC5" w14:textId="77777777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  <w:sz w:val="18"/>
                <w:szCs w:val="18"/>
              </w:rPr>
              <w:t>INGLÉS</w:t>
            </w:r>
          </w:p>
          <w:p w14:paraId="05B11AE4" w14:textId="77777777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Nivel intermedio</w:t>
            </w:r>
          </w:p>
          <w:p w14:paraId="0F696577" w14:textId="77777777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  <w:p w14:paraId="450800AA" w14:textId="3ED3230C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  <w:sz w:val="18"/>
                <w:szCs w:val="18"/>
              </w:rPr>
              <w:t>CATALAN</w:t>
            </w:r>
          </w:p>
          <w:p w14:paraId="6D96FFF9" w14:textId="60216C03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Idioma nativo</w:t>
            </w:r>
          </w:p>
          <w:p w14:paraId="268B5E80" w14:textId="77777777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  <w:p w14:paraId="7F32E31F" w14:textId="4579C0B6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  <w:sz w:val="18"/>
                <w:szCs w:val="18"/>
              </w:rPr>
              <w:t>CASTELLANO</w:t>
            </w:r>
          </w:p>
          <w:p w14:paraId="56FBE89F" w14:textId="19181107" w:rsidR="007616F4" w:rsidRP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Idioma nativo</w:t>
            </w:r>
          </w:p>
          <w:p w14:paraId="337FD52A" w14:textId="357723CF" w:rsidR="007616F4" w:rsidRP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</w:tc>
      </w:tr>
      <w:tr w:rsidR="00DE627F" w:rsidRPr="006E418C" w14:paraId="4DBD2F47" w14:textId="77777777" w:rsidTr="00DE627F">
        <w:trPr>
          <w:trHeight w:val="1913"/>
        </w:trPr>
        <w:tc>
          <w:tcPr>
            <w:tcW w:w="3514" w:type="dxa"/>
          </w:tcPr>
          <w:p w14:paraId="4738FB13" w14:textId="77777777" w:rsidR="007616F4" w:rsidRDefault="007616F4" w:rsidP="00DE627F">
            <w:pPr>
              <w:pStyle w:val="Ttulo3"/>
              <w:rPr>
                <w:noProof/>
              </w:rPr>
            </w:pPr>
          </w:p>
        </w:tc>
        <w:tc>
          <w:tcPr>
            <w:tcW w:w="780" w:type="dxa"/>
          </w:tcPr>
          <w:p w14:paraId="7004EB2E" w14:textId="77777777" w:rsidR="007616F4" w:rsidRPr="006E418C" w:rsidRDefault="007616F4" w:rsidP="00DE627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7085" w:type="dxa"/>
          </w:tcPr>
          <w:p w14:paraId="07BF3767" w14:textId="07CC93D7" w:rsidR="007616F4" w:rsidRPr="007616F4" w:rsidRDefault="007616F4" w:rsidP="00DE627F">
            <w:pPr>
              <w:tabs>
                <w:tab w:val="left" w:pos="1110"/>
              </w:tabs>
            </w:pPr>
          </w:p>
        </w:tc>
      </w:tr>
    </w:tbl>
    <w:p w14:paraId="18C161A8" w14:textId="77777777" w:rsidR="00623521" w:rsidRPr="006E418C" w:rsidRDefault="00623521" w:rsidP="000C45FF">
      <w:pPr>
        <w:tabs>
          <w:tab w:val="left" w:pos="99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05C4A34" w14:textId="1D992F89" w:rsidR="00185820" w:rsidRPr="006E418C" w:rsidRDefault="00185820" w:rsidP="000C45FF">
      <w:pPr>
        <w:tabs>
          <w:tab w:val="left" w:pos="990"/>
        </w:tabs>
        <w:rPr>
          <w:noProof/>
        </w:rPr>
      </w:pPr>
    </w:p>
    <w:sectPr w:rsidR="00185820" w:rsidRPr="006E418C" w:rsidSect="00840352">
      <w:headerReference w:type="default" r:id="rId12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2E688" w14:textId="77777777" w:rsidR="00840352" w:rsidRDefault="00840352" w:rsidP="000C45FF">
      <w:r>
        <w:separator/>
      </w:r>
    </w:p>
  </w:endnote>
  <w:endnote w:type="continuationSeparator" w:id="0">
    <w:p w14:paraId="1BFD9843" w14:textId="77777777" w:rsidR="00840352" w:rsidRDefault="008403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0FD4" w14:textId="77777777" w:rsidR="00840352" w:rsidRDefault="00840352" w:rsidP="000C45FF">
      <w:r>
        <w:separator/>
      </w:r>
    </w:p>
  </w:footnote>
  <w:footnote w:type="continuationSeparator" w:id="0">
    <w:p w14:paraId="1C75FBDF" w14:textId="77777777" w:rsidR="00840352" w:rsidRDefault="008403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4281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3CFF06D9" wp14:editId="1EB6921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78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93"/>
    <w:rsid w:val="000041C4"/>
    <w:rsid w:val="00036450"/>
    <w:rsid w:val="00094499"/>
    <w:rsid w:val="00096D1F"/>
    <w:rsid w:val="000B0F6A"/>
    <w:rsid w:val="000C2940"/>
    <w:rsid w:val="000C45FF"/>
    <w:rsid w:val="000E3FD1"/>
    <w:rsid w:val="00112054"/>
    <w:rsid w:val="001525E1"/>
    <w:rsid w:val="00180329"/>
    <w:rsid w:val="00185820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1364B"/>
    <w:rsid w:val="00516028"/>
    <w:rsid w:val="005262AC"/>
    <w:rsid w:val="005675F2"/>
    <w:rsid w:val="005E39D5"/>
    <w:rsid w:val="00600670"/>
    <w:rsid w:val="00616E38"/>
    <w:rsid w:val="0062123A"/>
    <w:rsid w:val="00623521"/>
    <w:rsid w:val="00646E75"/>
    <w:rsid w:val="006771D0"/>
    <w:rsid w:val="006B519C"/>
    <w:rsid w:val="006C1D9D"/>
    <w:rsid w:val="006E418C"/>
    <w:rsid w:val="00715FCB"/>
    <w:rsid w:val="00743101"/>
    <w:rsid w:val="007616F4"/>
    <w:rsid w:val="007775E1"/>
    <w:rsid w:val="007867A0"/>
    <w:rsid w:val="007927F5"/>
    <w:rsid w:val="00802CA0"/>
    <w:rsid w:val="00840352"/>
    <w:rsid w:val="00864879"/>
    <w:rsid w:val="009260CD"/>
    <w:rsid w:val="00952C25"/>
    <w:rsid w:val="0099406B"/>
    <w:rsid w:val="009B539F"/>
    <w:rsid w:val="00A2118D"/>
    <w:rsid w:val="00A40869"/>
    <w:rsid w:val="00A56FAB"/>
    <w:rsid w:val="00AD76E2"/>
    <w:rsid w:val="00B128BA"/>
    <w:rsid w:val="00B20152"/>
    <w:rsid w:val="00B359E4"/>
    <w:rsid w:val="00B57D98"/>
    <w:rsid w:val="00B57F93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C2D7C"/>
    <w:rsid w:val="00D2522B"/>
    <w:rsid w:val="00D422DE"/>
    <w:rsid w:val="00D5459D"/>
    <w:rsid w:val="00DA1F4D"/>
    <w:rsid w:val="00DA6DA7"/>
    <w:rsid w:val="00DD172A"/>
    <w:rsid w:val="00DE627F"/>
    <w:rsid w:val="00DE6EB1"/>
    <w:rsid w:val="00DF63DD"/>
    <w:rsid w:val="00E25A26"/>
    <w:rsid w:val="00E4381A"/>
    <w:rsid w:val="00E55D74"/>
    <w:rsid w:val="00E61979"/>
    <w:rsid w:val="00ED6E27"/>
    <w:rsid w:val="00F05EDE"/>
    <w:rsid w:val="00F17860"/>
    <w:rsid w:val="00F20804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5C40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o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7F1B79B4FD4B16B127DCCA3678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71FC-E337-4BDD-8BE3-1D0A71F26591}"/>
      </w:docPartPr>
      <w:docPartBody>
        <w:p w:rsidR="006908C8" w:rsidRDefault="00AB4CF2">
          <w:pPr>
            <w:pStyle w:val="5F7F1B79B4FD4B16B127DCCA36784004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AC3D4968797146CC9310D2C557117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6021A-4B8C-4161-B619-8A4FF48D7398}"/>
      </w:docPartPr>
      <w:docPartBody>
        <w:p w:rsidR="006908C8" w:rsidRDefault="00AB4CF2">
          <w:pPr>
            <w:pStyle w:val="AC3D4968797146CC9310D2C557117B67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D3416FC74A6E430890B98D2352A89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28551-38A7-435C-A4DD-4CB68D6DE009}"/>
      </w:docPartPr>
      <w:docPartBody>
        <w:p w:rsidR="006908C8" w:rsidRDefault="00AB4CF2">
          <w:pPr>
            <w:pStyle w:val="D3416FC74A6E430890B98D2352A898E1"/>
          </w:pPr>
          <w:r w:rsidRPr="006E418C">
            <w:rPr>
              <w:noProof/>
              <w:lang w:bidi="es-ES"/>
            </w:rPr>
            <w:t>TELÉFONO:</w:t>
          </w:r>
        </w:p>
      </w:docPartBody>
    </w:docPart>
    <w:docPart>
      <w:docPartPr>
        <w:name w:val="891CBB786F6E40F1B8BC18036F8FE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FAB90-82A0-43F3-AF9B-CA80D0960F38}"/>
      </w:docPartPr>
      <w:docPartBody>
        <w:p w:rsidR="006908C8" w:rsidRDefault="00AB4CF2">
          <w:pPr>
            <w:pStyle w:val="891CBB786F6E40F1B8BC18036F8FED68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DE"/>
    <w:rsid w:val="000A3ADE"/>
    <w:rsid w:val="00303B5F"/>
    <w:rsid w:val="0052742F"/>
    <w:rsid w:val="006908C8"/>
    <w:rsid w:val="00AB4CF2"/>
    <w:rsid w:val="00E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7F1B79B4FD4B16B127DCCA36784004">
    <w:name w:val="5F7F1B79B4FD4B16B127DCCA36784004"/>
  </w:style>
  <w:style w:type="paragraph" w:customStyle="1" w:styleId="AC3D4968797146CC9310D2C557117B67">
    <w:name w:val="AC3D4968797146CC9310D2C557117B67"/>
  </w:style>
  <w:style w:type="paragraph" w:customStyle="1" w:styleId="D3416FC74A6E430890B98D2352A898E1">
    <w:name w:val="D3416FC74A6E430890B98D2352A898E1"/>
  </w:style>
  <w:style w:type="paragraph" w:customStyle="1" w:styleId="891CBB786F6E40F1B8BC18036F8FED68">
    <w:name w:val="891CBB786F6E40F1B8BC18036F8FE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B57B4-CB12-487F-B4DA-E454FBA4E6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0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2024-03-07T15:27:00Z</dcterms:created>
  <dcterms:modified xsi:type="dcterms:W3CDTF">2024-03-07T15:27:00Z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
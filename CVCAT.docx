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592"/>
        <w:tblW w:w="1137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4"/>
        <w:gridCol w:w="780"/>
        <w:gridCol w:w="7085"/>
      </w:tblGrid>
      <w:tr w:rsidR="00DE627F" w:rsidRPr="006E418C" w14:paraId="1F098DDE" w14:textId="77777777" w:rsidTr="00DE627F">
        <w:trPr>
          <w:trHeight w:val="4253"/>
        </w:trPr>
        <w:tc>
          <w:tcPr>
            <w:tcW w:w="3514" w:type="dxa"/>
            <w:vAlign w:val="bottom"/>
          </w:tcPr>
          <w:p w14:paraId="39765680" w14:textId="5465FBCD" w:rsidR="001B2ABD" w:rsidRPr="006E418C" w:rsidRDefault="0099406B" w:rsidP="00DE627F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79C3EF" wp14:editId="645678DA">
                  <wp:extent cx="1988507" cy="1501128"/>
                  <wp:effectExtent l="148590" t="137160" r="122555" b="141605"/>
                  <wp:docPr id="55209395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093951" name="Imagen 55209395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98792" cy="150889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  <a:softEdge rad="1125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" w:type="dxa"/>
          </w:tcPr>
          <w:p w14:paraId="0BE138DB" w14:textId="77777777" w:rsidR="001B2ABD" w:rsidRPr="006E418C" w:rsidRDefault="001B2ABD" w:rsidP="00DE627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7085" w:type="dxa"/>
            <w:vAlign w:val="bottom"/>
          </w:tcPr>
          <w:p w14:paraId="5A4EE08E" w14:textId="3305ADD4" w:rsidR="001B2ABD" w:rsidRPr="006E418C" w:rsidRDefault="00B57F93" w:rsidP="00DE627F">
            <w:pPr>
              <w:pStyle w:val="Ttulo"/>
              <w:rPr>
                <w:noProof/>
                <w:sz w:val="94"/>
                <w:szCs w:val="94"/>
              </w:rPr>
            </w:pPr>
            <w:r>
              <w:rPr>
                <w:noProof/>
                <w:sz w:val="94"/>
                <w:szCs w:val="94"/>
                <w:lang w:bidi="es-ES"/>
              </w:rPr>
              <w:t>Álvaro gómez moreno</w:t>
            </w:r>
          </w:p>
        </w:tc>
      </w:tr>
      <w:tr w:rsidR="00DE627F" w:rsidRPr="00F20804" w14:paraId="4A217397" w14:textId="77777777" w:rsidTr="00DE627F">
        <w:trPr>
          <w:trHeight w:val="1913"/>
        </w:trPr>
        <w:tc>
          <w:tcPr>
            <w:tcW w:w="3514" w:type="dxa"/>
          </w:tcPr>
          <w:sdt>
            <w:sdtPr>
              <w:rPr>
                <w:noProof/>
              </w:rPr>
              <w:id w:val="-1711873194"/>
              <w:placeholder>
                <w:docPart w:val="5F7F1B79B4FD4B16B127DCCA36784004"/>
              </w:placeholder>
              <w:temporary/>
              <w:showingPlcHdr/>
              <w15:appearance w15:val="hidden"/>
            </w:sdtPr>
            <w:sdtEndPr/>
            <w:sdtContent>
              <w:p w14:paraId="4C942ECD" w14:textId="77777777" w:rsidR="001B2ABD" w:rsidRPr="006E418C" w:rsidRDefault="00036450" w:rsidP="00DE627F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Perfil</w:t>
                </w:r>
              </w:p>
            </w:sdtContent>
          </w:sdt>
          <w:p w14:paraId="32957B17" w14:textId="49019283" w:rsidR="00036450" w:rsidRPr="006E418C" w:rsidRDefault="00A020DF" w:rsidP="00DE627F">
            <w:pPr>
              <w:rPr>
                <w:noProof/>
              </w:rPr>
            </w:pPr>
            <w:r w:rsidRPr="00A020DF">
              <w:rPr>
                <w:noProof/>
              </w:rPr>
              <w:t>Estudiant de primer del cicle de grau superior en Desenvolupament d'Aplicacions Web (DAW), amb estudis de batxillerat. Solc treballar bé en equip i intent mantenir bona relació en treballar en grup i em considero una persona motivada per a aprendre</w:t>
            </w:r>
          </w:p>
          <w:p w14:paraId="2B9FF520" w14:textId="7EED2825" w:rsidR="00036450" w:rsidRPr="006E418C" w:rsidRDefault="00F53C2E" w:rsidP="00DE627F">
            <w:pPr>
              <w:pStyle w:val="Ttulo3"/>
              <w:rPr>
                <w:noProof/>
              </w:rPr>
            </w:pPr>
            <w:r>
              <w:rPr>
                <w:noProof/>
              </w:rPr>
              <w:t>CONTACTE</w:t>
            </w:r>
          </w:p>
          <w:p w14:paraId="328BA950" w14:textId="22F1101A" w:rsidR="004D3011" w:rsidRPr="006E418C" w:rsidRDefault="00F53C2E" w:rsidP="00DE627F">
            <w:pPr>
              <w:rPr>
                <w:noProof/>
              </w:rPr>
            </w:pPr>
            <w:r>
              <w:rPr>
                <w:noProof/>
              </w:rPr>
              <w:t>TELÈFON</w:t>
            </w:r>
            <w:r w:rsidR="00DE627F">
              <w:rPr>
                <w:noProof/>
              </w:rPr>
              <w:t xml:space="preserve"> </w:t>
            </w:r>
          </w:p>
          <w:p w14:paraId="32EB2FFD" w14:textId="56ED6845" w:rsidR="004D3011" w:rsidRPr="006E418C" w:rsidRDefault="00B57F93" w:rsidP="00DE627F">
            <w:pPr>
              <w:rPr>
                <w:noProof/>
              </w:rPr>
            </w:pPr>
            <w:r>
              <w:rPr>
                <w:noProof/>
                <w:lang w:bidi="es-ES"/>
              </w:rPr>
              <w:t>+34 644-788-276</w:t>
            </w:r>
          </w:p>
          <w:p w14:paraId="51F4639E" w14:textId="77777777" w:rsidR="004D3011" w:rsidRPr="006E418C" w:rsidRDefault="004D3011" w:rsidP="00DE627F">
            <w:pPr>
              <w:rPr>
                <w:noProof/>
              </w:rPr>
            </w:pPr>
          </w:p>
          <w:p w14:paraId="279E7FBD" w14:textId="27F38B2A" w:rsidR="004D3011" w:rsidRPr="006E418C" w:rsidRDefault="00F53C2E" w:rsidP="00DE627F">
            <w:pPr>
              <w:rPr>
                <w:noProof/>
              </w:rPr>
            </w:pPr>
            <w:r>
              <w:rPr>
                <w:noProof/>
              </w:rPr>
              <w:t>CORREU ELECTRÒNIC:</w:t>
            </w:r>
          </w:p>
          <w:p w14:paraId="06973940" w14:textId="023E890A" w:rsidR="00036450" w:rsidRPr="006E418C" w:rsidRDefault="00DE627F" w:rsidP="00DE627F">
            <w:pPr>
              <w:rPr>
                <w:rStyle w:val="Hipervnculo"/>
                <w:noProof/>
              </w:rPr>
            </w:pPr>
            <w:r>
              <w:rPr>
                <w:noProof/>
                <w:lang w:bidi="es-ES"/>
              </w:rPr>
              <w:t xml:space="preserve"> alvarogomezmoreno23@gmail.com</w:t>
            </w:r>
          </w:p>
          <w:p w14:paraId="727BF994" w14:textId="7387CBBE" w:rsidR="004D3011" w:rsidRPr="00F53C2E" w:rsidRDefault="006C1D9D" w:rsidP="00DE627F">
            <w:pPr>
              <w:pStyle w:val="Ttulo3"/>
              <w:rPr>
                <w:noProof/>
                <w:lang w:val="en-US"/>
              </w:rPr>
            </w:pPr>
            <w:r w:rsidRPr="00F53C2E">
              <w:rPr>
                <w:noProof/>
                <w:lang w:val="en-US" w:bidi="es-ES"/>
              </w:rPr>
              <w:t>Activi</w:t>
            </w:r>
            <w:r w:rsidR="00F53C2E" w:rsidRPr="00F53C2E">
              <w:rPr>
                <w:noProof/>
                <w:lang w:val="en-US" w:bidi="es-ES"/>
              </w:rPr>
              <w:t>TATS I INTERESSOS</w:t>
            </w:r>
          </w:p>
          <w:p w14:paraId="6034BCE0" w14:textId="2D133DFD" w:rsidR="004D3011" w:rsidRPr="00F53C2E" w:rsidRDefault="007616F4" w:rsidP="00DE627F">
            <w:pPr>
              <w:rPr>
                <w:noProof/>
                <w:lang w:val="en-US"/>
              </w:rPr>
            </w:pPr>
            <w:r w:rsidRPr="00F53C2E">
              <w:rPr>
                <w:noProof/>
                <w:lang w:val="en-US" w:bidi="es-ES"/>
              </w:rPr>
              <w:t>Snowboard</w:t>
            </w:r>
          </w:p>
          <w:p w14:paraId="623ED99B" w14:textId="2E0B99BE" w:rsidR="004D3011" w:rsidRPr="00F53C2E" w:rsidRDefault="00F53C2E" w:rsidP="00DE627F">
            <w:pPr>
              <w:rPr>
                <w:noProof/>
              </w:rPr>
            </w:pPr>
            <w:r w:rsidRPr="00F53C2E">
              <w:rPr>
                <w:noProof/>
                <w:lang w:bidi="es-ES"/>
              </w:rPr>
              <w:t>Llenguatges de programació</w:t>
            </w:r>
          </w:p>
          <w:p w14:paraId="202EEF4B" w14:textId="4F6F2911" w:rsidR="004D3011" w:rsidRPr="006E418C" w:rsidRDefault="00F53C2E" w:rsidP="00DE627F">
            <w:pPr>
              <w:rPr>
                <w:noProof/>
              </w:rPr>
            </w:pPr>
            <w:r>
              <w:rPr>
                <w:noProof/>
                <w:lang w:bidi="es-ES"/>
              </w:rPr>
              <w:t>Sortides</w:t>
            </w:r>
          </w:p>
          <w:p w14:paraId="439EDDDF" w14:textId="07B1F6D0" w:rsidR="006C1D9D" w:rsidRPr="006E418C" w:rsidRDefault="00F53C2E" w:rsidP="00DE627F">
            <w:pPr>
              <w:rPr>
                <w:noProof/>
              </w:rPr>
            </w:pPr>
            <w:r>
              <w:rPr>
                <w:noProof/>
                <w:lang w:bidi="es-ES"/>
              </w:rPr>
              <w:t>Fotografia</w:t>
            </w:r>
          </w:p>
          <w:p w14:paraId="40B294BF" w14:textId="742E5D47" w:rsidR="006C1D9D" w:rsidRDefault="006C1D9D" w:rsidP="00DE627F">
            <w:pPr>
              <w:rPr>
                <w:noProof/>
                <w:lang w:bidi="es-ES"/>
              </w:rPr>
            </w:pPr>
            <w:r w:rsidRPr="006E418C">
              <w:rPr>
                <w:noProof/>
                <w:lang w:bidi="es-ES"/>
              </w:rPr>
              <w:t>Gastronom</w:t>
            </w:r>
            <w:r w:rsidR="00F53C2E">
              <w:rPr>
                <w:noProof/>
                <w:lang w:bidi="es-ES"/>
              </w:rPr>
              <w:t>i</w:t>
            </w:r>
            <w:r w:rsidRPr="006E418C">
              <w:rPr>
                <w:noProof/>
                <w:lang w:bidi="es-ES"/>
              </w:rPr>
              <w:t>a</w:t>
            </w:r>
          </w:p>
          <w:p w14:paraId="64A13458" w14:textId="77777777" w:rsidR="00864879" w:rsidRPr="006E418C" w:rsidRDefault="00864879" w:rsidP="00DE627F">
            <w:pPr>
              <w:rPr>
                <w:noProof/>
              </w:rPr>
            </w:pPr>
          </w:p>
          <w:p w14:paraId="1E0129F9" w14:textId="42EC7936" w:rsidR="006C1D9D" w:rsidRPr="006E418C" w:rsidRDefault="00DE627F" w:rsidP="00DE627F">
            <w:pPr>
              <w:rPr>
                <w:noProof/>
              </w:rPr>
            </w:pPr>
            <w:r>
              <w:rPr>
                <w:noProof/>
                <w:lang w:bidi="es-ES"/>
              </w:rPr>
              <w:t xml:space="preserve">    </w:t>
            </w:r>
          </w:p>
        </w:tc>
        <w:tc>
          <w:tcPr>
            <w:tcW w:w="780" w:type="dxa"/>
          </w:tcPr>
          <w:p w14:paraId="2DB3ECFB" w14:textId="77777777" w:rsidR="001B2ABD" w:rsidRPr="006E418C" w:rsidRDefault="001B2ABD" w:rsidP="00DE627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7085" w:type="dxa"/>
          </w:tcPr>
          <w:p w14:paraId="2F01DE13" w14:textId="3A619964" w:rsidR="00ED6E27" w:rsidRDefault="00864879" w:rsidP="00ED6E27">
            <w:pPr>
              <w:pStyle w:val="Ttulo2"/>
              <w:rPr>
                <w:noProof/>
              </w:rPr>
            </w:pPr>
            <w:r>
              <w:rPr>
                <w:noProof/>
              </w:rPr>
              <w:t>FORmació academica</w:t>
            </w:r>
          </w:p>
          <w:p w14:paraId="61F02AC2" w14:textId="77777777" w:rsidR="00ED6E27" w:rsidRDefault="00ED6E27" w:rsidP="00ED6E2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Institut Sa Palomera</w:t>
            </w:r>
          </w:p>
          <w:p w14:paraId="55A52EFD" w14:textId="5610DD99" w:rsidR="00ED6E27" w:rsidRPr="00DF63DD" w:rsidRDefault="00ED6E27" w:rsidP="00ED6E27">
            <w:pPr>
              <w:rPr>
                <w:noProof/>
              </w:rPr>
            </w:pPr>
            <w:r>
              <w:rPr>
                <w:noProof/>
              </w:rPr>
              <w:t>Curs 2023 - Actual</w:t>
            </w:r>
          </w:p>
          <w:p w14:paraId="3D0889EF" w14:textId="15DCE383" w:rsidR="00ED6E27" w:rsidRPr="00864879" w:rsidRDefault="00ED6E27" w:rsidP="00ED6E27">
            <w:r>
              <w:rPr>
                <w:noProof/>
              </w:rPr>
              <w:t>Cicl</w:t>
            </w:r>
            <w:r w:rsidR="00F53C2E">
              <w:rPr>
                <w:noProof/>
              </w:rPr>
              <w:t>e formatiu de grau superior en</w:t>
            </w:r>
            <w:r>
              <w:rPr>
                <w:noProof/>
              </w:rPr>
              <w:t xml:space="preserve"> </w:t>
            </w:r>
            <w:r w:rsidR="00F53C2E">
              <w:rPr>
                <w:b/>
                <w:bCs/>
                <w:noProof/>
              </w:rPr>
              <w:t>Desenvolupament d’Aplicacions Web</w:t>
            </w:r>
          </w:p>
          <w:p w14:paraId="19475E0F" w14:textId="77777777" w:rsidR="00ED6E27" w:rsidRDefault="00ED6E27" w:rsidP="00864879">
            <w:pPr>
              <w:pStyle w:val="Ttulo4"/>
              <w:rPr>
                <w:noProof/>
                <w:lang w:bidi="es-ES"/>
              </w:rPr>
            </w:pPr>
          </w:p>
          <w:p w14:paraId="2EC485E8" w14:textId="05549792" w:rsidR="00864879" w:rsidRPr="006E418C" w:rsidRDefault="00864879" w:rsidP="00864879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w:t>Institut S’Agulla</w:t>
            </w:r>
          </w:p>
          <w:p w14:paraId="4451E441" w14:textId="60121B95" w:rsidR="00864879" w:rsidRPr="006E418C" w:rsidRDefault="00864879" w:rsidP="00864879">
            <w:pPr>
              <w:pStyle w:val="Fecha"/>
              <w:rPr>
                <w:noProof/>
              </w:rPr>
            </w:pPr>
            <w:r>
              <w:rPr>
                <w:noProof/>
                <w:lang w:bidi="es-ES"/>
              </w:rPr>
              <w:t>Curs 2021 - 2023</w:t>
            </w:r>
          </w:p>
          <w:p w14:paraId="04F23512" w14:textId="209D280C" w:rsidR="00864879" w:rsidRPr="006E418C" w:rsidRDefault="00864879" w:rsidP="00864879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Estudis postobligatori</w:t>
            </w:r>
            <w:r w:rsidR="00F53C2E">
              <w:rPr>
                <w:noProof/>
                <w:lang w:bidi="es-ES"/>
              </w:rPr>
              <w:t>s</w:t>
            </w:r>
            <w:r>
              <w:rPr>
                <w:noProof/>
                <w:lang w:bidi="es-ES"/>
              </w:rPr>
              <w:t xml:space="preserve"> </w:t>
            </w:r>
            <w:r w:rsidRPr="00864879">
              <w:rPr>
                <w:b/>
                <w:bCs/>
                <w:noProof/>
                <w:lang w:bidi="es-ES"/>
              </w:rPr>
              <w:t>Ba</w:t>
            </w:r>
            <w:r w:rsidR="00F53C2E">
              <w:rPr>
                <w:b/>
                <w:bCs/>
                <w:noProof/>
                <w:lang w:bidi="es-ES"/>
              </w:rPr>
              <w:t>txillerat</w:t>
            </w:r>
            <w:r>
              <w:rPr>
                <w:noProof/>
                <w:lang w:bidi="es-ES"/>
              </w:rPr>
              <w:t xml:space="preserve"> científic/tecnológic</w:t>
            </w:r>
          </w:p>
          <w:p w14:paraId="7D20F206" w14:textId="71DA128A" w:rsidR="000041C4" w:rsidRPr="006E418C" w:rsidRDefault="00F53C2E" w:rsidP="00DE627F">
            <w:pPr>
              <w:pStyle w:val="Ttulo2"/>
              <w:rPr>
                <w:noProof/>
              </w:rPr>
            </w:pPr>
            <w:r>
              <w:rPr>
                <w:noProof/>
              </w:rPr>
              <w:t>OBJECTIUS I CONEIXEMENT</w:t>
            </w:r>
          </w:p>
          <w:p w14:paraId="2FD137A1" w14:textId="77777777" w:rsidR="00E9473C" w:rsidRPr="00E9473C" w:rsidRDefault="00E9473C" w:rsidP="00E9473C">
            <w:pPr>
              <w:rPr>
                <w:b/>
                <w:bCs/>
                <w:noProof/>
              </w:rPr>
            </w:pPr>
            <w:r w:rsidRPr="00E9473C">
              <w:rPr>
                <w:b/>
                <w:bCs/>
                <w:noProof/>
              </w:rPr>
              <w:t>OBJECTIUS</w:t>
            </w:r>
          </w:p>
          <w:p w14:paraId="084FED77" w14:textId="77777777" w:rsidR="00E9473C" w:rsidRPr="00E9473C" w:rsidRDefault="00E9473C" w:rsidP="00E9473C">
            <w:pPr>
              <w:rPr>
                <w:noProof/>
              </w:rPr>
            </w:pPr>
            <w:r w:rsidRPr="00E9473C">
              <w:rPr>
                <w:noProof/>
              </w:rPr>
              <w:t>Endinsar-se en el món laboral.</w:t>
            </w:r>
          </w:p>
          <w:p w14:paraId="7D5596C3" w14:textId="77777777" w:rsidR="00E9473C" w:rsidRPr="00E9473C" w:rsidRDefault="00E9473C" w:rsidP="00E9473C">
            <w:pPr>
              <w:rPr>
                <w:noProof/>
              </w:rPr>
            </w:pPr>
            <w:r w:rsidRPr="00E9473C">
              <w:rPr>
                <w:noProof/>
              </w:rPr>
              <w:t>Ser més autònom i independent.</w:t>
            </w:r>
          </w:p>
          <w:p w14:paraId="5785C14E" w14:textId="77777777" w:rsidR="00E9473C" w:rsidRPr="00E9473C" w:rsidRDefault="00E9473C" w:rsidP="00E9473C">
            <w:pPr>
              <w:rPr>
                <w:noProof/>
              </w:rPr>
            </w:pPr>
            <w:r w:rsidRPr="00E9473C">
              <w:rPr>
                <w:noProof/>
              </w:rPr>
              <w:t>Continuar formant-me en l'àmbit de la informàtica.</w:t>
            </w:r>
          </w:p>
          <w:p w14:paraId="4155C0F3" w14:textId="77777777" w:rsidR="00E9473C" w:rsidRPr="00E9473C" w:rsidRDefault="00E9473C" w:rsidP="00E9473C">
            <w:pPr>
              <w:rPr>
                <w:b/>
                <w:bCs/>
                <w:noProof/>
              </w:rPr>
            </w:pPr>
            <w:r w:rsidRPr="00E9473C">
              <w:rPr>
                <w:b/>
                <w:bCs/>
                <w:noProof/>
              </w:rPr>
              <w:t>CONEIXEMENTS</w:t>
            </w:r>
          </w:p>
          <w:p w14:paraId="11D80E89" w14:textId="77777777" w:rsidR="00E9473C" w:rsidRDefault="00E9473C" w:rsidP="00E9473C">
            <w:pPr>
              <w:rPr>
                <w:noProof/>
              </w:rPr>
            </w:pPr>
            <w:r w:rsidRPr="00E9473C">
              <w:rPr>
                <w:noProof/>
              </w:rPr>
              <w:t>Disposo de coneixements bàsics sobre programació, administració de sistemes, base de dades, i creacions d'estructures de pàgines web. Els llenguatges de programació que més ús són Java, MySQL, HTML, CSS..</w:t>
            </w:r>
          </w:p>
          <w:p w14:paraId="0E0F6AC9" w14:textId="12DC9413" w:rsidR="00E9473C" w:rsidRPr="00E9473C" w:rsidRDefault="00682EFA" w:rsidP="00E9473C">
            <w:pPr>
              <w:rPr>
                <w:noProof/>
              </w:rPr>
            </w:pPr>
            <w:r w:rsidRPr="00682EFA">
              <w:rPr>
                <w:noProof/>
              </w:rPr>
              <w:t>Encara que ara com ara usi aquests llenguatges, no m'importaria aprendre un nou.</w:t>
            </w:r>
          </w:p>
          <w:p w14:paraId="5B24AA7F" w14:textId="6CEA4659" w:rsidR="00036450" w:rsidRPr="006E418C" w:rsidRDefault="00F53C2E" w:rsidP="00E9473C">
            <w:pPr>
              <w:pStyle w:val="Ttulo2"/>
              <w:rPr>
                <w:noProof/>
              </w:rPr>
            </w:pPr>
            <w:r>
              <w:rPr>
                <w:noProof/>
                <w:lang w:bidi="es-ES"/>
              </w:rPr>
              <w:t>CARACTERÍSTIQUES I COMPETÈNCIES CLAU</w:t>
            </w:r>
          </w:p>
          <w:p w14:paraId="6F7542B7" w14:textId="0EB34784" w:rsidR="00D90AF9" w:rsidRPr="00D90AF9" w:rsidRDefault="00D90AF9" w:rsidP="00D90AF9">
            <w:pPr>
              <w:pStyle w:val="Listaconvietas"/>
              <w:rPr>
                <w:noProof/>
                <w:sz w:val="16"/>
                <w:szCs w:val="16"/>
                <w:lang w:bidi="es-ES"/>
              </w:rPr>
            </w:pPr>
            <w:r w:rsidRPr="00D90AF9">
              <w:rPr>
                <w:noProof/>
                <w:sz w:val="16"/>
                <w:szCs w:val="16"/>
                <w:lang w:bidi="es-ES"/>
              </w:rPr>
              <w:t xml:space="preserve"> Treball en grup</w:t>
            </w:r>
          </w:p>
          <w:p w14:paraId="008D5707" w14:textId="22A6CAB7" w:rsidR="00D90AF9" w:rsidRPr="00D90AF9" w:rsidRDefault="00D90AF9" w:rsidP="00D90AF9">
            <w:pPr>
              <w:pStyle w:val="Listaconvietas"/>
              <w:rPr>
                <w:noProof/>
                <w:sz w:val="16"/>
                <w:szCs w:val="16"/>
                <w:lang w:bidi="es-ES"/>
              </w:rPr>
            </w:pPr>
            <w:r w:rsidRPr="00D90AF9">
              <w:rPr>
                <w:noProof/>
                <w:sz w:val="16"/>
                <w:szCs w:val="16"/>
                <w:lang w:bidi="es-ES"/>
              </w:rPr>
              <w:t xml:space="preserve"> Responsable i dedicat</w:t>
            </w:r>
          </w:p>
          <w:p w14:paraId="4950546D" w14:textId="73BBA2C6" w:rsidR="00D90AF9" w:rsidRPr="00D90AF9" w:rsidRDefault="00D90AF9" w:rsidP="00D90AF9">
            <w:pPr>
              <w:pStyle w:val="Listaconvietas"/>
              <w:rPr>
                <w:noProof/>
                <w:sz w:val="16"/>
                <w:szCs w:val="16"/>
                <w:lang w:bidi="es-ES"/>
              </w:rPr>
            </w:pPr>
            <w:r w:rsidRPr="00D90AF9">
              <w:rPr>
                <w:noProof/>
                <w:sz w:val="16"/>
                <w:szCs w:val="16"/>
                <w:lang w:bidi="es-ES"/>
              </w:rPr>
              <w:t xml:space="preserve"> Amable i comprensiu</w:t>
            </w:r>
          </w:p>
          <w:p w14:paraId="29C3ABDF" w14:textId="00606D09" w:rsidR="00D90AF9" w:rsidRPr="00D90AF9" w:rsidRDefault="00D90AF9" w:rsidP="00D90AF9">
            <w:pPr>
              <w:pStyle w:val="Listaconvietas"/>
              <w:rPr>
                <w:noProof/>
                <w:sz w:val="16"/>
                <w:szCs w:val="16"/>
                <w:lang w:bidi="es-ES"/>
              </w:rPr>
            </w:pPr>
            <w:r w:rsidRPr="00D90AF9">
              <w:rPr>
                <w:noProof/>
                <w:sz w:val="16"/>
                <w:szCs w:val="16"/>
                <w:lang w:bidi="es-ES"/>
              </w:rPr>
              <w:t xml:space="preserve"> Perfeccionista</w:t>
            </w:r>
          </w:p>
          <w:p w14:paraId="52A559E2" w14:textId="0E43A35A" w:rsidR="00D90AF9" w:rsidRPr="00D90AF9" w:rsidRDefault="00D90AF9" w:rsidP="00D90AF9">
            <w:pPr>
              <w:pStyle w:val="Listaconvietas"/>
              <w:rPr>
                <w:noProof/>
                <w:sz w:val="16"/>
                <w:szCs w:val="16"/>
                <w:lang w:bidi="es-ES"/>
              </w:rPr>
            </w:pPr>
            <w:r w:rsidRPr="00D90AF9">
              <w:rPr>
                <w:noProof/>
                <w:sz w:val="16"/>
                <w:szCs w:val="16"/>
                <w:lang w:bidi="es-ES"/>
              </w:rPr>
              <w:t xml:space="preserve"> Actiu i motivat</w:t>
            </w:r>
          </w:p>
          <w:p w14:paraId="7F6C151E" w14:textId="53DE6633" w:rsidR="007616F4" w:rsidRDefault="00D90AF9" w:rsidP="00D90AF9">
            <w:pPr>
              <w:pStyle w:val="Listaconvietas"/>
              <w:rPr>
                <w:rFonts w:eastAsia="Arial"/>
                <w:noProof/>
                <w:sz w:val="16"/>
                <w:szCs w:val="16"/>
                <w:lang w:bidi="es-ES"/>
              </w:rPr>
            </w:pPr>
            <w:r w:rsidRPr="00D90AF9">
              <w:rPr>
                <w:noProof/>
                <w:sz w:val="16"/>
                <w:szCs w:val="16"/>
                <w:lang w:bidi="es-ES"/>
              </w:rPr>
              <w:t xml:space="preserve"> Facilitat per a expressar-se en publico</w:t>
            </w:r>
          </w:p>
          <w:p w14:paraId="4D519345" w14:textId="5AC2E8B1" w:rsidR="007616F4" w:rsidRPr="006E418C" w:rsidRDefault="00F53C2E" w:rsidP="00DE627F">
            <w:pPr>
              <w:pStyle w:val="Ttulo2"/>
              <w:rPr>
                <w:noProof/>
              </w:rPr>
            </w:pPr>
            <w:r>
              <w:rPr>
                <w:noProof/>
                <w:lang w:bidi="es-ES"/>
              </w:rPr>
              <w:t>IDIOMES</w:t>
            </w:r>
          </w:p>
          <w:p w14:paraId="79117EC5" w14:textId="5DB4F018" w:rsidR="007616F4" w:rsidRDefault="00F53C2E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noProof/>
                <w:color w:val="000000" w:themeColor="text1"/>
                <w:sz w:val="18"/>
                <w:szCs w:val="18"/>
              </w:rPr>
              <w:t>ANGLÉS</w:t>
            </w:r>
          </w:p>
          <w:p w14:paraId="05B11AE4" w14:textId="3EC7DE34" w:rsidR="007616F4" w:rsidRDefault="00F53C2E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t>Nivell intermig</w:t>
            </w:r>
          </w:p>
          <w:p w14:paraId="0F696577" w14:textId="77777777" w:rsid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</w:p>
          <w:p w14:paraId="450800AA" w14:textId="5D96365A" w:rsidR="007616F4" w:rsidRDefault="00F53C2E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noProof/>
                <w:color w:val="000000" w:themeColor="text1"/>
                <w:sz w:val="18"/>
                <w:szCs w:val="18"/>
              </w:rPr>
              <w:t>CATALÀ</w:t>
            </w:r>
          </w:p>
          <w:p w14:paraId="268B5E80" w14:textId="2377AEE3" w:rsid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t>Idioma nati</w:t>
            </w:r>
            <w:r w:rsidR="00F53C2E">
              <w:rPr>
                <w:noProof/>
                <w:color w:val="000000" w:themeColor="text1"/>
                <w:sz w:val="18"/>
                <w:szCs w:val="18"/>
              </w:rPr>
              <w:t>u</w:t>
            </w:r>
          </w:p>
          <w:p w14:paraId="7375C90D" w14:textId="77777777" w:rsidR="00F53C2E" w:rsidRDefault="00F53C2E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</w:p>
          <w:p w14:paraId="7F32E31F" w14:textId="317242E7" w:rsidR="007616F4" w:rsidRDefault="00F53C2E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bCs/>
                <w:noProof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noProof/>
                <w:color w:val="000000" w:themeColor="text1"/>
                <w:sz w:val="18"/>
                <w:szCs w:val="18"/>
              </w:rPr>
              <w:t>CASTELLÀ</w:t>
            </w:r>
          </w:p>
          <w:p w14:paraId="56FBE89F" w14:textId="671F071E" w:rsidR="007616F4" w:rsidRP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t>Idioma nati</w:t>
            </w:r>
            <w:r w:rsidR="00F53C2E">
              <w:rPr>
                <w:noProof/>
                <w:color w:val="000000" w:themeColor="text1"/>
                <w:sz w:val="18"/>
                <w:szCs w:val="18"/>
              </w:rPr>
              <w:t>u</w:t>
            </w:r>
          </w:p>
          <w:p w14:paraId="337FD52A" w14:textId="357723CF" w:rsidR="007616F4" w:rsidRP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</w:p>
        </w:tc>
      </w:tr>
      <w:tr w:rsidR="00DE627F" w:rsidRPr="006E418C" w14:paraId="4DBD2F47" w14:textId="77777777" w:rsidTr="00DE627F">
        <w:trPr>
          <w:trHeight w:val="1913"/>
        </w:trPr>
        <w:tc>
          <w:tcPr>
            <w:tcW w:w="3514" w:type="dxa"/>
          </w:tcPr>
          <w:p w14:paraId="4738FB13" w14:textId="77777777" w:rsidR="007616F4" w:rsidRDefault="007616F4" w:rsidP="00DE627F">
            <w:pPr>
              <w:pStyle w:val="Ttulo3"/>
              <w:rPr>
                <w:noProof/>
              </w:rPr>
            </w:pPr>
          </w:p>
        </w:tc>
        <w:tc>
          <w:tcPr>
            <w:tcW w:w="780" w:type="dxa"/>
          </w:tcPr>
          <w:p w14:paraId="7004EB2E" w14:textId="77777777" w:rsidR="007616F4" w:rsidRPr="006E418C" w:rsidRDefault="007616F4" w:rsidP="00DE627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7085" w:type="dxa"/>
          </w:tcPr>
          <w:p w14:paraId="07BF3767" w14:textId="07CC93D7" w:rsidR="007616F4" w:rsidRPr="007616F4" w:rsidRDefault="007616F4" w:rsidP="00DE627F">
            <w:pPr>
              <w:tabs>
                <w:tab w:val="left" w:pos="1110"/>
              </w:tabs>
            </w:pPr>
          </w:p>
        </w:tc>
      </w:tr>
    </w:tbl>
    <w:p w14:paraId="18C161A8" w14:textId="77777777" w:rsidR="00623521" w:rsidRPr="006E418C" w:rsidRDefault="00623521" w:rsidP="000C45FF">
      <w:pPr>
        <w:tabs>
          <w:tab w:val="left" w:pos="99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05C4A34" w14:textId="1D992F89" w:rsidR="00185820" w:rsidRPr="006E418C" w:rsidRDefault="00185820" w:rsidP="000C45FF">
      <w:pPr>
        <w:tabs>
          <w:tab w:val="left" w:pos="990"/>
        </w:tabs>
        <w:rPr>
          <w:noProof/>
        </w:rPr>
      </w:pPr>
    </w:p>
    <w:sectPr w:rsidR="00185820" w:rsidRPr="006E418C" w:rsidSect="006B519C">
      <w:headerReference w:type="default" r:id="rId12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1A412" w14:textId="77777777" w:rsidR="006B519C" w:rsidRDefault="006B519C" w:rsidP="000C45FF">
      <w:r>
        <w:separator/>
      </w:r>
    </w:p>
  </w:endnote>
  <w:endnote w:type="continuationSeparator" w:id="0">
    <w:p w14:paraId="7853A51B" w14:textId="77777777" w:rsidR="006B519C" w:rsidRDefault="006B519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3D39" w14:textId="77777777" w:rsidR="006B519C" w:rsidRDefault="006B519C" w:rsidP="000C45FF">
      <w:r>
        <w:separator/>
      </w:r>
    </w:p>
  </w:footnote>
  <w:footnote w:type="continuationSeparator" w:id="0">
    <w:p w14:paraId="60DC69F1" w14:textId="77777777" w:rsidR="006B519C" w:rsidRDefault="006B519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4281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3CFF06D9" wp14:editId="1EB6921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781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93"/>
    <w:rsid w:val="000041C4"/>
    <w:rsid w:val="00036450"/>
    <w:rsid w:val="00094499"/>
    <w:rsid w:val="00096D1F"/>
    <w:rsid w:val="000B0F6A"/>
    <w:rsid w:val="000C2940"/>
    <w:rsid w:val="000C45FF"/>
    <w:rsid w:val="000E3FD1"/>
    <w:rsid w:val="00112054"/>
    <w:rsid w:val="001525E1"/>
    <w:rsid w:val="00180329"/>
    <w:rsid w:val="00185820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1364B"/>
    <w:rsid w:val="00516028"/>
    <w:rsid w:val="005262AC"/>
    <w:rsid w:val="005675F2"/>
    <w:rsid w:val="005E39D5"/>
    <w:rsid w:val="00600670"/>
    <w:rsid w:val="00616E38"/>
    <w:rsid w:val="0062123A"/>
    <w:rsid w:val="00623521"/>
    <w:rsid w:val="00646E75"/>
    <w:rsid w:val="006771D0"/>
    <w:rsid w:val="00682EFA"/>
    <w:rsid w:val="006B519C"/>
    <w:rsid w:val="006C1D9D"/>
    <w:rsid w:val="006E418C"/>
    <w:rsid w:val="00715FCB"/>
    <w:rsid w:val="00743101"/>
    <w:rsid w:val="007616F4"/>
    <w:rsid w:val="007775E1"/>
    <w:rsid w:val="007867A0"/>
    <w:rsid w:val="007927F5"/>
    <w:rsid w:val="007F03BB"/>
    <w:rsid w:val="00802CA0"/>
    <w:rsid w:val="00864879"/>
    <w:rsid w:val="009260CD"/>
    <w:rsid w:val="00952C25"/>
    <w:rsid w:val="0099406B"/>
    <w:rsid w:val="009B539F"/>
    <w:rsid w:val="00A020DF"/>
    <w:rsid w:val="00A2118D"/>
    <w:rsid w:val="00A40869"/>
    <w:rsid w:val="00A56FAB"/>
    <w:rsid w:val="00AD76E2"/>
    <w:rsid w:val="00AF18BC"/>
    <w:rsid w:val="00B128BA"/>
    <w:rsid w:val="00B20152"/>
    <w:rsid w:val="00B359E4"/>
    <w:rsid w:val="00B57D98"/>
    <w:rsid w:val="00B57F93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C2D7C"/>
    <w:rsid w:val="00D2522B"/>
    <w:rsid w:val="00D422DE"/>
    <w:rsid w:val="00D5459D"/>
    <w:rsid w:val="00D90AF9"/>
    <w:rsid w:val="00DA1F4D"/>
    <w:rsid w:val="00DA6DA7"/>
    <w:rsid w:val="00DD172A"/>
    <w:rsid w:val="00DE627F"/>
    <w:rsid w:val="00DE6EB1"/>
    <w:rsid w:val="00DF63DD"/>
    <w:rsid w:val="00E25A26"/>
    <w:rsid w:val="00E4381A"/>
    <w:rsid w:val="00E55D74"/>
    <w:rsid w:val="00E61979"/>
    <w:rsid w:val="00E9473C"/>
    <w:rsid w:val="00ED6E27"/>
    <w:rsid w:val="00F05EDE"/>
    <w:rsid w:val="00F17860"/>
    <w:rsid w:val="00F20804"/>
    <w:rsid w:val="00F364A3"/>
    <w:rsid w:val="00F53C2E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5C40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aro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7F1B79B4FD4B16B127DCCA3678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271FC-E337-4BDD-8BE3-1D0A71F26591}"/>
      </w:docPartPr>
      <w:docPartBody>
        <w:p w:rsidR="006908C8" w:rsidRDefault="00AB4CF2">
          <w:pPr>
            <w:pStyle w:val="5F7F1B79B4FD4B16B127DCCA36784004"/>
          </w:pPr>
          <w:r w:rsidRPr="006E418C">
            <w:rPr>
              <w:noProof/>
              <w:lang w:bidi="es-ES"/>
            </w:rPr>
            <w:t>Perfil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DE"/>
    <w:rsid w:val="000A3ADE"/>
    <w:rsid w:val="00303B5F"/>
    <w:rsid w:val="0052742F"/>
    <w:rsid w:val="006908C8"/>
    <w:rsid w:val="00AB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7F1B79B4FD4B16B127DCCA36784004">
    <w:name w:val="5F7F1B79B4FD4B16B127DCCA36784004"/>
  </w:style>
  <w:style w:type="paragraph" w:customStyle="1" w:styleId="AC3D4968797146CC9310D2C557117B67">
    <w:name w:val="AC3D4968797146CC9310D2C557117B67"/>
  </w:style>
  <w:style w:type="paragraph" w:customStyle="1" w:styleId="D3416FC74A6E430890B98D2352A898E1">
    <w:name w:val="D3416FC74A6E430890B98D2352A898E1"/>
  </w:style>
  <w:style w:type="paragraph" w:customStyle="1" w:styleId="891CBB786F6E40F1B8BC18036F8FED68">
    <w:name w:val="891CBB786F6E40F1B8BC18036F8FE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B57B4-CB12-487F-B4DA-E454FBA4E6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hostelera.dotx</Template>
  <TotalTime>0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2024-03-07T15:42:00Z</dcterms:created>
  <dcterms:modified xsi:type="dcterms:W3CDTF">2024-03-07T15:42:00Z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